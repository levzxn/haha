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TOCHeading"/>
          </w:pPr>
          <w:r>
            <w:t>Sumário</w:t>
          </w:r>
        </w:p>
        <w:p w:rsidR="00651C05" w:rsidRDefault="00C6217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2B0AC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2B0AC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2B0AC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2B0AC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2B0AC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2B0AC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2B0AC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C6217F" w:rsidRPr="008843C9" w:rsidRDefault="00C6217F" w:rsidP="00C6217F">
      <w:pPr>
        <w:pStyle w:val="Heading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:rsidR="00C6217F" w:rsidRDefault="00C6217F" w:rsidP="00E746F4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Heading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3D437B" w:rsidRPr="00057D0A" w:rsidRDefault="003D437B" w:rsidP="00E746F4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 ]</w:t>
      </w:r>
    </w:p>
    <w:p w:rsidR="003D437B" w:rsidRDefault="003D437B" w:rsidP="003D437B"/>
    <w:p w:rsidR="003D437B" w:rsidRDefault="003D437B" w:rsidP="003D437B"/>
    <w:p w:rsidR="003D437B" w:rsidRPr="00057D0A" w:rsidRDefault="003D437B" w:rsidP="003D437B">
      <w:pPr>
        <w:pStyle w:val="Heading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:rsidR="003D437B" w:rsidRDefault="003D437B" w:rsidP="00E746F4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8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:rsidR="003D437B" w:rsidRPr="006F79CA" w:rsidRDefault="003D437B" w:rsidP="00E746F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</w:t>
      </w:r>
      <w:r w:rsidR="00BC5600">
        <w:t xml:space="preserve"> </w:t>
      </w:r>
      <w:r w:rsidRPr="006F79CA">
        <w:t xml:space="preserve">Quem, Realistic: </w:t>
      </w:r>
      <w:r w:rsidR="00BC5600" w:rsidRPr="006F79CA">
        <w:t>realístico</w:t>
      </w:r>
      <w:r w:rsidRPr="006F79CA">
        <w:t>, Time-related:</w:t>
      </w:r>
      <w:r w:rsidR="00BC5600">
        <w:t xml:space="preserve"> </w:t>
      </w:r>
      <w:r w:rsidRPr="006F79CA">
        <w:t>Quando ]</w:t>
      </w:r>
    </w:p>
    <w:p w:rsidR="00E10611" w:rsidRPr="00594A56" w:rsidRDefault="00E10611" w:rsidP="00E746F4">
      <w:pPr>
        <w:pStyle w:val="Comments"/>
      </w:pPr>
      <w:r>
        <w:t>[Exemplo:</w:t>
      </w:r>
    </w:p>
    <w:p w:rsidR="00E10611" w:rsidRPr="00F8319F" w:rsidRDefault="00E10611" w:rsidP="00E746F4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:rsidR="00E10611" w:rsidRPr="00F8319F" w:rsidRDefault="00E10611" w:rsidP="00E746F4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:rsidR="00E10611" w:rsidRDefault="00E10611" w:rsidP="00E746F4">
      <w:pPr>
        <w:pStyle w:val="Comments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:rsidR="00E10611" w:rsidRPr="007829FA" w:rsidRDefault="00E10611" w:rsidP="00E746F4">
      <w:pPr>
        <w:pStyle w:val="Comments"/>
      </w:pPr>
      <w:r>
        <w:t>]</w:t>
      </w:r>
    </w:p>
    <w:p w:rsidR="00E10611" w:rsidRDefault="00E10611" w:rsidP="00E746F4">
      <w:pPr>
        <w:pStyle w:val="Comments"/>
        <w:rPr>
          <w:szCs w:val="16"/>
        </w:rPr>
      </w:pPr>
      <w:r>
        <w:t>[Exemplo2:</w:t>
      </w:r>
    </w:p>
    <w:p w:rsidR="00E10611" w:rsidRDefault="00E10611" w:rsidP="00E746F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E10611" w:rsidRDefault="00E10611" w:rsidP="00E746F4">
      <w:pPr>
        <w:pStyle w:val="Comments"/>
        <w:numPr>
          <w:ilvl w:val="0"/>
          <w:numId w:val="3"/>
        </w:numPr>
      </w:pPr>
      <w:r>
        <w:t>Objetivo SMART 1; ....</w:t>
      </w:r>
    </w:p>
    <w:p w:rsidR="00E10611" w:rsidRPr="007829FA" w:rsidRDefault="00E10611" w:rsidP="00E746F4">
      <w:pPr>
        <w:pStyle w:val="Comments"/>
      </w:pPr>
      <w:r>
        <w:t>]</w:t>
      </w:r>
    </w:p>
    <w:p w:rsidR="003D437B" w:rsidRDefault="003D437B" w:rsidP="003D437B"/>
    <w:p w:rsidR="002A19BF" w:rsidRDefault="002A19BF" w:rsidP="002A19BF"/>
    <w:p w:rsidR="002A19BF" w:rsidRPr="00C46898" w:rsidRDefault="002A19BF" w:rsidP="002A19BF">
      <w:pPr>
        <w:pStyle w:val="Heading1"/>
      </w:pPr>
      <w:bookmarkStart w:id="5" w:name="_Toc383380606"/>
      <w:bookmarkStart w:id="6" w:name="_Toc460399515"/>
      <w:r w:rsidRPr="00C46898">
        <w:lastRenderedPageBreak/>
        <w:t>Escopo do Produto</w:t>
      </w:r>
      <w:bookmarkEnd w:id="5"/>
      <w:bookmarkEnd w:id="6"/>
    </w:p>
    <w:p w:rsidR="002A19BF" w:rsidRPr="00C46898" w:rsidRDefault="002A19BF" w:rsidP="00E746F4">
      <w:pPr>
        <w:pStyle w:val="Comments"/>
      </w:pPr>
      <w:r w:rsidRPr="00C46898">
        <w:t>[</w:t>
      </w:r>
      <w:hyperlink r:id="rId9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:rsidR="00935489" w:rsidRPr="00AA3C95" w:rsidRDefault="00935489" w:rsidP="00E746F4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hyperlink r:id="rId10" w:history="1">
        <w:r w:rsidR="00665E41" w:rsidRPr="00935489">
          <w:rPr>
            <w:rStyle w:val="Hyperlink"/>
          </w:rPr>
          <w:t>Dicionário</w:t>
        </w:r>
        <w:r w:rsidRPr="00935489">
          <w:rPr>
            <w:rStyle w:val="Hyperlink"/>
          </w:rPr>
          <w:t xml:space="preserve"> da EAP com requisitos.xlsx</w:t>
        </w:r>
      </w:hyperlink>
      <w:r>
        <w:t>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Heading1"/>
      </w:pPr>
      <w:bookmarkStart w:id="7" w:name="_Toc383380607"/>
      <w:bookmarkStart w:id="8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:rsidR="002A19BF" w:rsidRDefault="002A19BF" w:rsidP="00E746F4">
      <w:pPr>
        <w:pStyle w:val="Comments"/>
      </w:pPr>
      <w:r w:rsidRPr="00AA3C95">
        <w:t>[Liste itens reconhecidos como não-escopo de modo a evitar mal-entendidos na conclusão do projeto]</w:t>
      </w:r>
    </w:p>
    <w:p w:rsidR="001B1FE7" w:rsidRPr="00AA3C95" w:rsidRDefault="001B1FE7" w:rsidP="00E746F4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acima.</w:t>
      </w:r>
      <w:r>
        <w:t xml:space="preserve"> ]</w:t>
      </w:r>
    </w:p>
    <w:p w:rsidR="002A19BF" w:rsidRPr="00AA3C95" w:rsidRDefault="002A19BF" w:rsidP="002A19BF"/>
    <w:p w:rsidR="002A19BF" w:rsidRDefault="002A19BF" w:rsidP="002A19BF"/>
    <w:p w:rsidR="00E10611" w:rsidRPr="00AA3C95" w:rsidRDefault="00E10611" w:rsidP="00E10611">
      <w:pPr>
        <w:pStyle w:val="Heading1"/>
      </w:pPr>
      <w:bookmarkStart w:id="9" w:name="_Toc402281711"/>
      <w:bookmarkStart w:id="10" w:name="_Toc460399517"/>
      <w:r>
        <w:t>Restrições</w:t>
      </w:r>
      <w:bookmarkEnd w:id="9"/>
      <w:bookmarkEnd w:id="10"/>
    </w:p>
    <w:p w:rsidR="00E10611" w:rsidRPr="00AA3C95" w:rsidRDefault="00E10611" w:rsidP="00E746F4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1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:rsidR="00E10611" w:rsidRPr="00AA3C95" w:rsidRDefault="00E10611" w:rsidP="00E10611"/>
    <w:p w:rsidR="00E10611" w:rsidRPr="00AA3C95" w:rsidRDefault="00E10611" w:rsidP="00E10611"/>
    <w:p w:rsidR="00E10611" w:rsidRPr="00AA3C95" w:rsidRDefault="00E10611" w:rsidP="00E10611">
      <w:pPr>
        <w:pStyle w:val="Heading1"/>
      </w:pPr>
      <w:bookmarkStart w:id="11" w:name="_Toc402281712"/>
      <w:bookmarkStart w:id="12" w:name="_Toc460399518"/>
      <w:r w:rsidRPr="00AA3C95">
        <w:t>Premissas</w:t>
      </w:r>
      <w:bookmarkEnd w:id="11"/>
      <w:bookmarkEnd w:id="12"/>
    </w:p>
    <w:p w:rsidR="00E10611" w:rsidRPr="00AA3C95" w:rsidRDefault="005965C2" w:rsidP="00E746F4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3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:rsidR="00E10611" w:rsidRPr="00AA3C95" w:rsidRDefault="00E10611" w:rsidP="00E10611"/>
    <w:p w:rsidR="00E10611" w:rsidRPr="00AA3C95" w:rsidRDefault="00E10611" w:rsidP="002A19BF"/>
    <w:p w:rsidR="002A19BF" w:rsidRPr="00AA3C95" w:rsidRDefault="002A19BF" w:rsidP="002A19BF">
      <w:pPr>
        <w:pStyle w:val="Heading1"/>
      </w:pPr>
      <w:bookmarkStart w:id="13" w:name="_Toc383380610"/>
      <w:bookmarkStart w:id="14" w:name="_Toc460399519"/>
      <w:r w:rsidRPr="00AA3C95">
        <w:t>E</w:t>
      </w:r>
      <w:r w:rsidR="00651C05">
        <w:t>strutura Analítica do Projeto</w:t>
      </w:r>
      <w:bookmarkEnd w:id="13"/>
      <w:bookmarkEnd w:id="14"/>
    </w:p>
    <w:p w:rsidR="006664A0" w:rsidRDefault="006664A0" w:rsidP="00E746F4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4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5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r w:rsidRPr="00AA3C95">
        <w:t xml:space="preserve"> ]</w:t>
      </w:r>
    </w:p>
    <w:p w:rsidR="003C6AAD" w:rsidRDefault="003C6AAD" w:rsidP="003C6AAD">
      <w:r w:rsidRPr="00C635C6">
        <w:t xml:space="preserve">As entregas </w:t>
      </w:r>
      <w:r>
        <w:t>foram estruturadas conforme EAP abaixo.</w:t>
      </w:r>
    </w:p>
    <w:p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C3" w:rsidRDefault="002B0AC3" w:rsidP="005E1593">
      <w:r>
        <w:separator/>
      </w:r>
    </w:p>
  </w:endnote>
  <w:endnote w:type="continuationSeparator" w:id="0">
    <w:p w:rsidR="002B0AC3" w:rsidRDefault="002B0AC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6F4" w:rsidRDefault="00E746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46F4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:rsidR="00957346" w:rsidRPr="006419CA" w:rsidRDefault="00957346" w:rsidP="00957346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57346" w:rsidRPr="006419CA" w:rsidRDefault="002B0AC3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6F4" w:rsidRDefault="00E74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C3" w:rsidRDefault="002B0AC3" w:rsidP="005E1593">
      <w:r>
        <w:separator/>
      </w:r>
    </w:p>
  </w:footnote>
  <w:footnote w:type="continuationSeparator" w:id="0">
    <w:p w:rsidR="002B0AC3" w:rsidRDefault="002B0AC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6F4" w:rsidRDefault="00E746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E746F4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E746F4">
          <w:fldSimple w:instr=" TITLE   \* MERGEFORMAT ">
            <w:r w:rsidRPr="00C6217F">
              <w:t>Declaração do escopo do projeto</w:t>
            </w:r>
          </w:fldSimple>
        </w:p>
      </w:tc>
      <w:tc>
        <w:tcPr>
          <w:tcW w:w="1956" w:type="dxa"/>
          <w:vMerge w:val="restart"/>
          <w:vAlign w:val="bottom"/>
        </w:tcPr>
        <w:p w:rsidR="00957346" w:rsidRPr="00C6217F" w:rsidRDefault="00E746F4" w:rsidP="00E746F4">
          <w:pPr>
            <w:pStyle w:val="Comments"/>
          </w:pPr>
          <w:hyperlink r:id="rId1" w:history="1">
            <w:r>
              <w:object w:dxaOrig="2650" w:dyaOrig="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2pt" o:ole="">
                  <v:imagedata r:id="rId2" o:title=""/>
                </v:shape>
                <o:OLEObject Type="Embed" ProgID="PBrush" ShapeID="_x0000_i1025" DrawAspect="Content" ObjectID="_1686744171" r:id="rId3"/>
              </w:object>
            </w:r>
          </w:hyperlink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D0195" w:rsidP="002D679E">
          <w:pPr>
            <w:pStyle w:val="Header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  <w:bookmarkStart w:id="15" w:name="_GoBack"/>
          <w:bookmarkEnd w:id="15"/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6F4" w:rsidRDefault="00E746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4187"/>
    <w:rsid w:val="0028566C"/>
    <w:rsid w:val="00293ED8"/>
    <w:rsid w:val="002A19BF"/>
    <w:rsid w:val="002B0AC3"/>
    <w:rsid w:val="002F0005"/>
    <w:rsid w:val="00323EFA"/>
    <w:rsid w:val="00331443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5E41"/>
    <w:rsid w:val="006664A0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47ED6"/>
    <w:rsid w:val="00AE1992"/>
    <w:rsid w:val="00AE4DDE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746F4"/>
    <w:rsid w:val="00E758AF"/>
    <w:rsid w:val="00E94091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E746F4"/>
    <w:pPr>
      <w:jc w:val="both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E746F4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premissas-de-um-projet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remissas-de-um-projeto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restricoes-de-um-projet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dicionario-da-ea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component/jdownloads/send/8-modelos/2449-dicionario-da-eap-com-requisito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quisito" TargetMode="External"/><Relationship Id="rId14" Type="http://schemas.openxmlformats.org/officeDocument/2006/relationships/hyperlink" Target="https://escritoriodeprojetos.com.br/eap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392B07"/>
    <w:rsid w:val="00441365"/>
    <w:rsid w:val="004B505A"/>
    <w:rsid w:val="006C0CFB"/>
    <w:rsid w:val="00766655"/>
    <w:rsid w:val="00834EAE"/>
    <w:rsid w:val="00A525F0"/>
    <w:rsid w:val="00AB2115"/>
    <w:rsid w:val="00AF3A7B"/>
    <w:rsid w:val="00B80C3B"/>
    <w:rsid w:val="00C12CE0"/>
    <w:rsid w:val="00C54BCE"/>
    <w:rsid w:val="00CB7CB6"/>
    <w:rsid w:val="00D075E1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190</TotalTime>
  <Pages>2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4025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43</cp:revision>
  <dcterms:created xsi:type="dcterms:W3CDTF">2011-09-19T20:23:00Z</dcterms:created>
  <dcterms:modified xsi:type="dcterms:W3CDTF">2021-07-02T18:16:00Z</dcterms:modified>
</cp:coreProperties>
</file>