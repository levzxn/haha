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B01" w:rsidRPr="00031182" w:rsidRDefault="001B5B01" w:rsidP="001B5B01">
      <w:pPr>
        <w:pStyle w:val="Default"/>
        <w:jc w:val="center"/>
        <w:rPr>
          <w:rFonts w:ascii="Arial" w:hAnsi="Arial" w:cs="Arial"/>
          <w:bCs/>
          <w:color w:val="auto"/>
          <w:sz w:val="16"/>
          <w:szCs w:val="16"/>
        </w:rPr>
      </w:pPr>
      <w:r w:rsidRPr="00031182">
        <w:rPr>
          <w:rFonts w:ascii="Arial" w:hAnsi="Arial" w:cs="Arial"/>
          <w:bCs/>
          <w:color w:val="auto"/>
          <w:sz w:val="16"/>
          <w:szCs w:val="16"/>
        </w:rPr>
        <w:t xml:space="preserve">PORTARIA ADMINISTRATIVA Nº. </w:t>
      </w:r>
      <w:r w:rsidR="00BA2BD2" w:rsidRPr="00031182">
        <w:rPr>
          <w:rFonts w:ascii="Arial" w:hAnsi="Arial" w:cs="Arial"/>
          <w:bCs/>
          <w:color w:val="auto"/>
          <w:sz w:val="16"/>
          <w:szCs w:val="16"/>
        </w:rPr>
        <w:t>110</w:t>
      </w:r>
      <w:r w:rsidR="004C017A" w:rsidRPr="00031182">
        <w:rPr>
          <w:rFonts w:ascii="Arial" w:hAnsi="Arial" w:cs="Arial"/>
          <w:bCs/>
          <w:color w:val="auto"/>
          <w:sz w:val="16"/>
          <w:szCs w:val="16"/>
        </w:rPr>
        <w:t>/</w:t>
      </w:r>
      <w:r w:rsidR="00783F2B" w:rsidRPr="00031182">
        <w:rPr>
          <w:rFonts w:ascii="Arial" w:hAnsi="Arial" w:cs="Arial"/>
          <w:bCs/>
          <w:color w:val="auto"/>
          <w:sz w:val="16"/>
          <w:szCs w:val="16"/>
        </w:rPr>
        <w:t>202</w:t>
      </w:r>
      <w:r w:rsidR="00F32CF8" w:rsidRPr="00031182">
        <w:rPr>
          <w:rFonts w:ascii="Arial" w:hAnsi="Arial" w:cs="Arial"/>
          <w:bCs/>
          <w:color w:val="auto"/>
          <w:sz w:val="16"/>
          <w:szCs w:val="16"/>
        </w:rPr>
        <w:t>4</w:t>
      </w:r>
    </w:p>
    <w:p w:rsidR="00105EF1" w:rsidRPr="00031182" w:rsidRDefault="00037311" w:rsidP="00037311">
      <w:pPr>
        <w:jc w:val="center"/>
        <w:rPr>
          <w:rFonts w:ascii="Arial" w:hAnsi="Arial" w:cs="Arial"/>
          <w:sz w:val="16"/>
          <w:szCs w:val="16"/>
        </w:rPr>
      </w:pPr>
      <w:r w:rsidRPr="00031182">
        <w:rPr>
          <w:rFonts w:ascii="Arial" w:hAnsi="Arial" w:cs="Arial"/>
          <w:sz w:val="16"/>
          <w:szCs w:val="16"/>
        </w:rPr>
        <w:t>(Artigo 72, inciso VIII, lei 14.133/21)</w:t>
      </w:r>
    </w:p>
    <w:p w:rsidR="00155475" w:rsidRPr="00031182" w:rsidRDefault="00155475" w:rsidP="00037311">
      <w:pPr>
        <w:jc w:val="center"/>
        <w:rPr>
          <w:rFonts w:ascii="Arial" w:hAnsi="Arial" w:cs="Arial"/>
          <w:sz w:val="16"/>
          <w:szCs w:val="16"/>
        </w:rPr>
      </w:pPr>
    </w:p>
    <w:p w:rsidR="00E42586" w:rsidRPr="00031182" w:rsidRDefault="00BA2BD2" w:rsidP="00E42586">
      <w:pPr>
        <w:jc w:val="center"/>
        <w:rPr>
          <w:rFonts w:ascii="Arial" w:hAnsi="Arial" w:cs="Arial"/>
          <w:sz w:val="16"/>
          <w:szCs w:val="16"/>
        </w:rPr>
      </w:pPr>
      <w:r w:rsidRPr="00031182">
        <w:rPr>
          <w:rFonts w:ascii="Arial" w:hAnsi="Arial" w:cs="Arial"/>
          <w:sz w:val="16"/>
          <w:szCs w:val="16"/>
        </w:rPr>
        <w:t>DISPENSA DE LICITAÇÃO F</w:t>
      </w:r>
      <w:r w:rsidR="00E42586" w:rsidRPr="00031182">
        <w:rPr>
          <w:rFonts w:ascii="Arial" w:hAnsi="Arial" w:cs="Arial"/>
          <w:sz w:val="16"/>
          <w:szCs w:val="16"/>
        </w:rPr>
        <w:t>M</w:t>
      </w:r>
      <w:r w:rsidRPr="00031182">
        <w:rPr>
          <w:rFonts w:ascii="Arial" w:hAnsi="Arial" w:cs="Arial"/>
          <w:sz w:val="16"/>
          <w:szCs w:val="16"/>
        </w:rPr>
        <w:t>S</w:t>
      </w:r>
      <w:r w:rsidR="00E42586" w:rsidRPr="00031182">
        <w:rPr>
          <w:rFonts w:ascii="Arial" w:hAnsi="Arial" w:cs="Arial"/>
          <w:sz w:val="16"/>
          <w:szCs w:val="16"/>
        </w:rPr>
        <w:t xml:space="preserve">-PA Nº </w:t>
      </w:r>
      <w:r w:rsidR="00082375" w:rsidRPr="00031182">
        <w:rPr>
          <w:rFonts w:ascii="Arial" w:hAnsi="Arial" w:cs="Arial"/>
          <w:sz w:val="16"/>
          <w:szCs w:val="16"/>
        </w:rPr>
        <w:t>08</w:t>
      </w:r>
      <w:r w:rsidRPr="00031182">
        <w:rPr>
          <w:rFonts w:ascii="Arial" w:hAnsi="Arial" w:cs="Arial"/>
          <w:sz w:val="16"/>
          <w:szCs w:val="16"/>
        </w:rPr>
        <w:t>5</w:t>
      </w:r>
      <w:r w:rsidR="00E42586" w:rsidRPr="00031182">
        <w:rPr>
          <w:rFonts w:ascii="Arial" w:hAnsi="Arial" w:cs="Arial"/>
          <w:sz w:val="16"/>
          <w:szCs w:val="16"/>
        </w:rPr>
        <w:t>/2024</w:t>
      </w:r>
    </w:p>
    <w:p w:rsidR="00E42586" w:rsidRPr="00031182" w:rsidRDefault="00E42586" w:rsidP="00E42586">
      <w:pPr>
        <w:jc w:val="center"/>
        <w:rPr>
          <w:rFonts w:ascii="Arial" w:hAnsi="Arial" w:cs="Arial"/>
          <w:sz w:val="16"/>
          <w:szCs w:val="16"/>
        </w:rPr>
      </w:pPr>
    </w:p>
    <w:p w:rsidR="00E42586" w:rsidRPr="00031182" w:rsidRDefault="00E42586" w:rsidP="00E42586">
      <w:pPr>
        <w:jc w:val="center"/>
        <w:rPr>
          <w:rFonts w:ascii="Arial" w:hAnsi="Arial" w:cs="Arial"/>
          <w:sz w:val="16"/>
          <w:szCs w:val="16"/>
        </w:rPr>
      </w:pPr>
      <w:r w:rsidRPr="00031182">
        <w:rPr>
          <w:rFonts w:ascii="Arial" w:hAnsi="Arial" w:cs="Arial"/>
          <w:sz w:val="16"/>
          <w:szCs w:val="16"/>
        </w:rPr>
        <w:t xml:space="preserve">PROCESSO </w:t>
      </w:r>
      <w:r w:rsidR="00BA2BD2" w:rsidRPr="00031182">
        <w:rPr>
          <w:rFonts w:ascii="Arial" w:hAnsi="Arial" w:cs="Arial"/>
          <w:sz w:val="16"/>
          <w:szCs w:val="16"/>
        </w:rPr>
        <w:t>F</w:t>
      </w:r>
      <w:r w:rsidRPr="00031182">
        <w:rPr>
          <w:rFonts w:ascii="Arial" w:hAnsi="Arial" w:cs="Arial"/>
          <w:sz w:val="16"/>
          <w:szCs w:val="16"/>
        </w:rPr>
        <w:t>M</w:t>
      </w:r>
      <w:r w:rsidR="00BA2BD2" w:rsidRPr="00031182">
        <w:rPr>
          <w:rFonts w:ascii="Arial" w:hAnsi="Arial" w:cs="Arial"/>
          <w:sz w:val="16"/>
          <w:szCs w:val="16"/>
        </w:rPr>
        <w:t>S</w:t>
      </w:r>
      <w:r w:rsidRPr="00031182">
        <w:rPr>
          <w:rFonts w:ascii="Arial" w:hAnsi="Arial" w:cs="Arial"/>
          <w:sz w:val="16"/>
          <w:szCs w:val="16"/>
        </w:rPr>
        <w:t xml:space="preserve">-PA Nº </w:t>
      </w:r>
      <w:r w:rsidR="00BA2BD2" w:rsidRPr="00031182">
        <w:rPr>
          <w:rFonts w:ascii="Arial" w:hAnsi="Arial" w:cs="Arial"/>
          <w:sz w:val="16"/>
          <w:szCs w:val="16"/>
        </w:rPr>
        <w:t>686</w:t>
      </w:r>
      <w:r w:rsidRPr="00031182">
        <w:rPr>
          <w:rFonts w:ascii="Arial" w:hAnsi="Arial" w:cs="Arial"/>
          <w:sz w:val="16"/>
          <w:szCs w:val="16"/>
        </w:rPr>
        <w:t>/2024</w:t>
      </w:r>
    </w:p>
    <w:p w:rsidR="001035C9" w:rsidRPr="00031182" w:rsidRDefault="001035C9" w:rsidP="001035C9">
      <w:pPr>
        <w:jc w:val="center"/>
        <w:rPr>
          <w:rFonts w:ascii="Arial" w:hAnsi="Arial" w:cs="Arial"/>
          <w:sz w:val="16"/>
          <w:szCs w:val="16"/>
        </w:rPr>
      </w:pPr>
    </w:p>
    <w:p w:rsidR="001B5B01" w:rsidRPr="00031182" w:rsidRDefault="007C3762" w:rsidP="00B60758">
      <w:pPr>
        <w:jc w:val="both"/>
        <w:rPr>
          <w:rFonts w:ascii="Arial" w:hAnsi="Arial" w:cs="Arial"/>
          <w:sz w:val="16"/>
          <w:szCs w:val="16"/>
        </w:rPr>
      </w:pPr>
      <w:r w:rsidRPr="00031182">
        <w:rPr>
          <w:rFonts w:ascii="Arial" w:hAnsi="Arial" w:cs="Arial"/>
          <w:bCs/>
          <w:sz w:val="16"/>
          <w:szCs w:val="16"/>
        </w:rPr>
        <w:t>A</w:t>
      </w:r>
      <w:r w:rsidR="00D60511" w:rsidRPr="00031182">
        <w:rPr>
          <w:rFonts w:ascii="Arial" w:hAnsi="Arial" w:cs="Arial"/>
          <w:bCs/>
          <w:sz w:val="16"/>
          <w:szCs w:val="16"/>
        </w:rPr>
        <w:t xml:space="preserve"> GESTOR</w:t>
      </w:r>
      <w:r w:rsidRPr="00031182">
        <w:rPr>
          <w:rFonts w:ascii="Arial" w:hAnsi="Arial" w:cs="Arial"/>
          <w:bCs/>
          <w:sz w:val="16"/>
          <w:szCs w:val="16"/>
        </w:rPr>
        <w:t xml:space="preserve">A DO FMS – FUNDO </w:t>
      </w:r>
      <w:r w:rsidR="003A2529" w:rsidRPr="00031182">
        <w:rPr>
          <w:rFonts w:ascii="Arial" w:hAnsi="Arial" w:cs="Arial"/>
          <w:bCs/>
          <w:sz w:val="16"/>
          <w:szCs w:val="16"/>
        </w:rPr>
        <w:t>MUNICIPAL</w:t>
      </w:r>
      <w:r w:rsidR="00F124AB" w:rsidRPr="00031182">
        <w:rPr>
          <w:rFonts w:ascii="Arial" w:hAnsi="Arial" w:cs="Arial"/>
          <w:bCs/>
          <w:sz w:val="16"/>
          <w:szCs w:val="16"/>
        </w:rPr>
        <w:t xml:space="preserve"> </w:t>
      </w:r>
      <w:r w:rsidRPr="00031182">
        <w:rPr>
          <w:rFonts w:ascii="Arial" w:hAnsi="Arial" w:cs="Arial"/>
          <w:bCs/>
          <w:sz w:val="16"/>
          <w:szCs w:val="16"/>
        </w:rPr>
        <w:t xml:space="preserve">DE SAÚDE </w:t>
      </w:r>
      <w:r w:rsidR="00F124AB" w:rsidRPr="00031182">
        <w:rPr>
          <w:rFonts w:ascii="Arial" w:hAnsi="Arial" w:cs="Arial"/>
          <w:bCs/>
          <w:sz w:val="16"/>
          <w:szCs w:val="16"/>
        </w:rPr>
        <w:t xml:space="preserve">DE </w:t>
      </w:r>
      <w:r w:rsidR="005E2797" w:rsidRPr="00031182">
        <w:rPr>
          <w:rFonts w:ascii="Arial" w:hAnsi="Arial" w:cs="Arial"/>
          <w:bCs/>
          <w:sz w:val="16"/>
          <w:szCs w:val="16"/>
        </w:rPr>
        <w:t>PEDRO AFONSO</w:t>
      </w:r>
      <w:r w:rsidR="00F124AB" w:rsidRPr="00031182">
        <w:rPr>
          <w:rFonts w:ascii="Arial" w:hAnsi="Arial" w:cs="Arial"/>
          <w:bCs/>
          <w:sz w:val="16"/>
          <w:szCs w:val="16"/>
        </w:rPr>
        <w:t>/TO</w:t>
      </w:r>
      <w:r w:rsidR="001B5B01" w:rsidRPr="00031182">
        <w:rPr>
          <w:rFonts w:ascii="Arial" w:hAnsi="Arial" w:cs="Arial"/>
          <w:sz w:val="16"/>
          <w:szCs w:val="16"/>
        </w:rPr>
        <w:t>, Estado do Tocantins, no uso de suas atribuições legais</w:t>
      </w:r>
      <w:r w:rsidR="00DE1CED" w:rsidRPr="00031182">
        <w:rPr>
          <w:rFonts w:ascii="Arial" w:hAnsi="Arial" w:cs="Arial"/>
          <w:sz w:val="16"/>
          <w:szCs w:val="16"/>
        </w:rPr>
        <w:t>;</w:t>
      </w:r>
    </w:p>
    <w:p w:rsidR="001B5B01" w:rsidRPr="00031182" w:rsidRDefault="001B5B01" w:rsidP="001B5B01">
      <w:pPr>
        <w:rPr>
          <w:rFonts w:ascii="Arial" w:hAnsi="Arial" w:cs="Arial"/>
          <w:sz w:val="16"/>
          <w:szCs w:val="16"/>
        </w:rPr>
      </w:pPr>
    </w:p>
    <w:p w:rsidR="00377845" w:rsidRPr="00031182" w:rsidRDefault="00045BE7" w:rsidP="00377845">
      <w:pPr>
        <w:jc w:val="both"/>
        <w:rPr>
          <w:rFonts w:ascii="Arial" w:hAnsi="Arial" w:cs="Arial"/>
          <w:sz w:val="16"/>
          <w:szCs w:val="16"/>
        </w:rPr>
      </w:pPr>
      <w:r w:rsidRPr="00031182">
        <w:rPr>
          <w:rFonts w:ascii="Arial" w:hAnsi="Arial" w:cs="Arial"/>
          <w:bCs/>
          <w:sz w:val="16"/>
          <w:szCs w:val="16"/>
        </w:rPr>
        <w:t>Considerando</w:t>
      </w:r>
      <w:r w:rsidRPr="00031182">
        <w:rPr>
          <w:rFonts w:ascii="Arial" w:hAnsi="Arial" w:cs="Arial"/>
          <w:sz w:val="16"/>
          <w:szCs w:val="16"/>
        </w:rPr>
        <w:t xml:space="preserve"> que é necessário realizar a </w:t>
      </w:r>
      <w:r w:rsidR="00D60511" w:rsidRPr="00031182">
        <w:rPr>
          <w:rFonts w:ascii="Arial" w:hAnsi="Arial" w:cs="Arial"/>
          <w:sz w:val="16"/>
          <w:szCs w:val="16"/>
        </w:rPr>
        <w:t xml:space="preserve">de contratação </w:t>
      </w:r>
      <w:r w:rsidR="00F425F8" w:rsidRPr="00031182">
        <w:rPr>
          <w:rFonts w:ascii="Arial" w:hAnsi="Arial" w:cs="Arial"/>
          <w:sz w:val="16"/>
          <w:szCs w:val="16"/>
        </w:rPr>
        <w:t xml:space="preserve">de empresa para prestação de serviços </w:t>
      </w:r>
      <w:r w:rsidR="008B0BF9" w:rsidRPr="00031182">
        <w:rPr>
          <w:rFonts w:ascii="Arial" w:hAnsi="Arial" w:cs="Arial"/>
          <w:sz w:val="16"/>
          <w:szCs w:val="16"/>
        </w:rPr>
        <w:t>no fornecimento de passagens aéreas como cumprimento de sentença judicial a cadeirante assistida por processo judicial em tramite e demais legalidades aludidas ao processo</w:t>
      </w:r>
      <w:r w:rsidR="00F425F8" w:rsidRPr="00031182">
        <w:rPr>
          <w:rFonts w:ascii="Arial" w:hAnsi="Arial" w:cs="Arial"/>
          <w:sz w:val="16"/>
          <w:szCs w:val="16"/>
        </w:rPr>
        <w:t>, conforme especificações constantes no Estudo Técnico Preliminar e no Termo de Referência</w:t>
      </w:r>
      <w:r w:rsidR="00377845" w:rsidRPr="00031182">
        <w:rPr>
          <w:rFonts w:ascii="Arial" w:hAnsi="Arial" w:cs="Arial"/>
          <w:sz w:val="16"/>
          <w:szCs w:val="16"/>
        </w:rPr>
        <w:t>.</w:t>
      </w:r>
    </w:p>
    <w:p w:rsidR="005C5BE8" w:rsidRPr="00031182" w:rsidRDefault="005C5BE8" w:rsidP="00045BE7">
      <w:pPr>
        <w:jc w:val="both"/>
        <w:rPr>
          <w:rFonts w:ascii="Arial" w:hAnsi="Arial" w:cs="Arial"/>
          <w:sz w:val="16"/>
          <w:szCs w:val="16"/>
        </w:rPr>
      </w:pPr>
    </w:p>
    <w:p w:rsidR="00613A8B" w:rsidRPr="00031182" w:rsidRDefault="00045BE7" w:rsidP="00045BE7">
      <w:pPr>
        <w:jc w:val="both"/>
        <w:rPr>
          <w:rFonts w:ascii="Arial" w:hAnsi="Arial" w:cs="Arial"/>
          <w:color w:val="000000"/>
          <w:sz w:val="16"/>
          <w:szCs w:val="16"/>
        </w:rPr>
      </w:pPr>
      <w:r w:rsidRPr="00031182">
        <w:rPr>
          <w:rFonts w:ascii="Arial" w:hAnsi="Arial" w:cs="Arial"/>
          <w:bCs/>
          <w:color w:val="000000"/>
          <w:sz w:val="16"/>
          <w:szCs w:val="16"/>
        </w:rPr>
        <w:t>Considerando</w:t>
      </w:r>
      <w:r w:rsidR="003C31FA" w:rsidRPr="00031182">
        <w:rPr>
          <w:rFonts w:ascii="Arial" w:hAnsi="Arial" w:cs="Arial"/>
          <w:bCs/>
          <w:color w:val="000000"/>
          <w:sz w:val="16"/>
          <w:szCs w:val="16"/>
        </w:rPr>
        <w:t xml:space="preserve"> </w:t>
      </w:r>
      <w:r w:rsidRPr="00031182">
        <w:rPr>
          <w:rFonts w:ascii="Arial" w:hAnsi="Arial" w:cs="Arial"/>
          <w:color w:val="000000"/>
          <w:sz w:val="16"/>
          <w:szCs w:val="16"/>
        </w:rPr>
        <w:t>a</w:t>
      </w:r>
      <w:r w:rsidR="003C31FA" w:rsidRPr="00031182">
        <w:rPr>
          <w:rFonts w:ascii="Arial" w:hAnsi="Arial" w:cs="Arial"/>
          <w:color w:val="000000"/>
          <w:sz w:val="16"/>
          <w:szCs w:val="16"/>
        </w:rPr>
        <w:t xml:space="preserve"> </w:t>
      </w:r>
      <w:r w:rsidRPr="00031182">
        <w:rPr>
          <w:rFonts w:ascii="Arial" w:hAnsi="Arial" w:cs="Arial"/>
          <w:color w:val="000000"/>
          <w:sz w:val="16"/>
          <w:szCs w:val="16"/>
        </w:rPr>
        <w:t xml:space="preserve">comprovação de disponibilidade orçamentária e recursos em fonte para </w:t>
      </w:r>
      <w:r w:rsidR="005E2797" w:rsidRPr="00031182">
        <w:rPr>
          <w:rFonts w:ascii="Arial" w:hAnsi="Arial" w:cs="Arial"/>
          <w:color w:val="000000"/>
          <w:sz w:val="16"/>
          <w:szCs w:val="16"/>
        </w:rPr>
        <w:t>efetivação</w:t>
      </w:r>
      <w:r w:rsidR="006F75F0" w:rsidRPr="00031182">
        <w:rPr>
          <w:rFonts w:ascii="Arial" w:hAnsi="Arial" w:cs="Arial"/>
          <w:color w:val="000000"/>
          <w:sz w:val="16"/>
          <w:szCs w:val="16"/>
        </w:rPr>
        <w:t xml:space="preserve"> d</w:t>
      </w:r>
      <w:r w:rsidR="005E2797" w:rsidRPr="00031182">
        <w:rPr>
          <w:rFonts w:ascii="Arial" w:hAnsi="Arial" w:cs="Arial"/>
          <w:color w:val="000000"/>
          <w:sz w:val="16"/>
          <w:szCs w:val="16"/>
        </w:rPr>
        <w:t>a</w:t>
      </w:r>
      <w:r w:rsidR="006F75F0" w:rsidRPr="00031182">
        <w:rPr>
          <w:rFonts w:ascii="Arial" w:hAnsi="Arial" w:cs="Arial"/>
          <w:color w:val="000000"/>
          <w:sz w:val="16"/>
          <w:szCs w:val="16"/>
        </w:rPr>
        <w:t xml:space="preserve"> presente contratação: </w:t>
      </w:r>
    </w:p>
    <w:p w:rsidR="00E42586" w:rsidRPr="00031182" w:rsidRDefault="00E42586" w:rsidP="00D60511">
      <w:pPr>
        <w:ind w:left="567"/>
        <w:jc w:val="both"/>
        <w:rPr>
          <w:rFonts w:ascii="Arial" w:hAnsi="Arial" w:cs="Arial"/>
          <w:color w:val="000000"/>
          <w:sz w:val="16"/>
          <w:szCs w:val="16"/>
        </w:rPr>
      </w:pPr>
    </w:p>
    <w:p w:rsidR="00930E9E" w:rsidRPr="00031182" w:rsidRDefault="00930E9E" w:rsidP="00930E9E">
      <w:pPr>
        <w:pStyle w:val="ListParagraph"/>
        <w:tabs>
          <w:tab w:val="left" w:pos="851"/>
        </w:tabs>
        <w:spacing w:line="240" w:lineRule="auto"/>
        <w:ind w:left="0"/>
        <w:rPr>
          <w:rFonts w:ascii="Arial" w:eastAsia="ArialMT" w:hAnsi="Arial" w:cs="Arial"/>
          <w:sz w:val="16"/>
          <w:szCs w:val="16"/>
        </w:rPr>
      </w:pPr>
      <w:r w:rsidRPr="00031182">
        <w:rPr>
          <w:rFonts w:ascii="Arial" w:eastAsia="ArialMT" w:hAnsi="Arial" w:cs="Arial"/>
          <w:sz w:val="16"/>
          <w:szCs w:val="16"/>
        </w:rPr>
        <w:t>Órgão: FMS – Fundo Municipal de Saúde de Pedro Afonso TO; Unidade: Secretaria Municipal de Saúde; Atividade: Manutenção dos Auxílios de TFD; Classificação: 05.01.10.301.0117.2.079; Elemento: 3.3.90.39; Fonte: 1.500.1002.000000. Ficha: 00505.</w:t>
      </w:r>
    </w:p>
    <w:p w:rsidR="002843EA" w:rsidRPr="00031182" w:rsidRDefault="002843EA" w:rsidP="00E42586">
      <w:pPr>
        <w:ind w:left="567"/>
        <w:jc w:val="both"/>
        <w:rPr>
          <w:rFonts w:ascii="Arial" w:hAnsi="Arial" w:cs="Arial"/>
          <w:color w:val="000000"/>
          <w:sz w:val="16"/>
          <w:szCs w:val="16"/>
        </w:rPr>
      </w:pPr>
    </w:p>
    <w:p w:rsidR="00006F2F" w:rsidRPr="00031182" w:rsidRDefault="00006F2F" w:rsidP="00006F2F">
      <w:pPr>
        <w:pStyle w:val="Default"/>
        <w:jc w:val="both"/>
        <w:rPr>
          <w:rFonts w:ascii="Arial" w:hAnsi="Arial" w:cs="Arial"/>
          <w:sz w:val="16"/>
          <w:szCs w:val="16"/>
        </w:rPr>
      </w:pPr>
      <w:r w:rsidRPr="00031182">
        <w:rPr>
          <w:rFonts w:ascii="Arial" w:hAnsi="Arial" w:cs="Arial"/>
          <w:bCs/>
          <w:sz w:val="16"/>
          <w:szCs w:val="16"/>
        </w:rPr>
        <w:t>Considerando</w:t>
      </w:r>
      <w:r w:rsidR="00F568BE" w:rsidRPr="00031182">
        <w:rPr>
          <w:rFonts w:ascii="Arial" w:hAnsi="Arial" w:cs="Arial"/>
          <w:sz w:val="16"/>
          <w:szCs w:val="16"/>
        </w:rPr>
        <w:t xml:space="preserve"> o FMS – FUNDO MUNICPAL DE SAÚDE</w:t>
      </w:r>
      <w:r w:rsidR="00697568" w:rsidRPr="00031182">
        <w:rPr>
          <w:rFonts w:ascii="Arial" w:hAnsi="Arial" w:cs="Arial"/>
          <w:sz w:val="16"/>
          <w:szCs w:val="16"/>
        </w:rPr>
        <w:t xml:space="preserve"> DE PEDRO AFONSO/TO, inscrito no CNPJ </w:t>
      </w:r>
      <w:r w:rsidR="00F568BE" w:rsidRPr="00031182">
        <w:rPr>
          <w:rFonts w:ascii="Arial" w:hAnsi="Arial" w:cs="Arial"/>
          <w:sz w:val="16"/>
          <w:szCs w:val="16"/>
        </w:rPr>
        <w:t>nº 11.772.824/0001-04</w:t>
      </w:r>
      <w:r w:rsidR="00697568" w:rsidRPr="00031182">
        <w:rPr>
          <w:rFonts w:ascii="Arial" w:hAnsi="Arial" w:cs="Arial"/>
          <w:sz w:val="16"/>
          <w:szCs w:val="16"/>
        </w:rPr>
        <w:t>, sediado na Rua Getúlio Vargas, número 400, Centro, CEP 77.710-000, Pedro Afonso/TO</w:t>
      </w:r>
      <w:r w:rsidR="004F71EF" w:rsidRPr="00031182">
        <w:rPr>
          <w:rFonts w:ascii="Arial" w:hAnsi="Arial" w:cs="Arial"/>
          <w:sz w:val="16"/>
          <w:szCs w:val="16"/>
        </w:rPr>
        <w:t>, na condição de CONTRATANTE.</w:t>
      </w:r>
    </w:p>
    <w:p w:rsidR="00006F2F" w:rsidRPr="00031182" w:rsidRDefault="00006F2F" w:rsidP="00006F2F">
      <w:pPr>
        <w:pStyle w:val="Default"/>
        <w:jc w:val="both"/>
        <w:rPr>
          <w:rFonts w:ascii="Arial" w:hAnsi="Arial" w:cs="Arial"/>
          <w:sz w:val="16"/>
          <w:szCs w:val="16"/>
        </w:rPr>
      </w:pPr>
    </w:p>
    <w:p w:rsidR="00006F2F" w:rsidRPr="00031182" w:rsidRDefault="00006F2F" w:rsidP="00450D07">
      <w:pPr>
        <w:pStyle w:val="Default"/>
        <w:jc w:val="both"/>
        <w:rPr>
          <w:rFonts w:ascii="Arial" w:hAnsi="Arial" w:cs="Arial"/>
          <w:sz w:val="16"/>
          <w:szCs w:val="16"/>
        </w:rPr>
      </w:pPr>
      <w:r w:rsidRPr="00031182">
        <w:rPr>
          <w:rFonts w:ascii="Arial" w:hAnsi="Arial" w:cs="Arial"/>
          <w:bCs/>
          <w:sz w:val="16"/>
          <w:szCs w:val="16"/>
        </w:rPr>
        <w:t>Considerando</w:t>
      </w:r>
      <w:r w:rsidRPr="00031182">
        <w:rPr>
          <w:rFonts w:ascii="Arial" w:hAnsi="Arial" w:cs="Arial"/>
          <w:sz w:val="16"/>
          <w:szCs w:val="16"/>
        </w:rPr>
        <w:t xml:space="preserve"> a pessoa</w:t>
      </w:r>
      <w:r w:rsidR="007918BD" w:rsidRPr="00031182">
        <w:rPr>
          <w:rFonts w:ascii="Arial" w:hAnsi="Arial" w:cs="Arial"/>
          <w:sz w:val="16"/>
          <w:szCs w:val="16"/>
        </w:rPr>
        <w:t xml:space="preserve"> </w:t>
      </w:r>
      <w:r w:rsidR="00C147F0" w:rsidRPr="00031182">
        <w:rPr>
          <w:rFonts w:ascii="Arial" w:hAnsi="Arial" w:cs="Arial"/>
          <w:sz w:val="16"/>
          <w:szCs w:val="16"/>
        </w:rPr>
        <w:t>jurídica</w:t>
      </w:r>
      <w:r w:rsidR="006351D1" w:rsidRPr="00031182">
        <w:rPr>
          <w:rFonts w:ascii="Arial" w:hAnsi="Arial" w:cs="Arial"/>
          <w:sz w:val="16"/>
          <w:szCs w:val="16"/>
        </w:rPr>
        <w:t xml:space="preserve"> </w:t>
      </w:r>
      <w:r w:rsidR="00BA36E4" w:rsidRPr="00031182">
        <w:rPr>
          <w:rFonts w:ascii="Arial" w:hAnsi="Arial" w:cs="Arial"/>
          <w:sz w:val="16"/>
          <w:szCs w:val="16"/>
        </w:rPr>
        <w:t>L A VIAG</w:t>
      </w:r>
      <w:r w:rsidR="001A5562" w:rsidRPr="00031182">
        <w:rPr>
          <w:rFonts w:ascii="Arial" w:hAnsi="Arial" w:cs="Arial"/>
          <w:sz w:val="16"/>
          <w:szCs w:val="16"/>
        </w:rPr>
        <w:t>E</w:t>
      </w:r>
      <w:r w:rsidR="00BA36E4" w:rsidRPr="00031182">
        <w:rPr>
          <w:rFonts w:ascii="Arial" w:hAnsi="Arial" w:cs="Arial"/>
          <w:sz w:val="16"/>
          <w:szCs w:val="16"/>
        </w:rPr>
        <w:t>N</w:t>
      </w:r>
      <w:r w:rsidR="001A5562" w:rsidRPr="00031182">
        <w:rPr>
          <w:rFonts w:ascii="Arial" w:hAnsi="Arial" w:cs="Arial"/>
          <w:sz w:val="16"/>
          <w:szCs w:val="16"/>
        </w:rPr>
        <w:t>S E TURIMOS LTDA ME, inscrita no CNPJ 04.613.668/0001-65, empresa agenciadora de passagens aéreas situada na SH/N Q02, Bloco A Loja, número 230 Terrem Manhattan Hote</w:t>
      </w:r>
      <w:r w:rsidR="00B53913" w:rsidRPr="00031182">
        <w:rPr>
          <w:rFonts w:ascii="Arial" w:hAnsi="Arial" w:cs="Arial"/>
          <w:sz w:val="16"/>
          <w:szCs w:val="16"/>
        </w:rPr>
        <w:t>l</w:t>
      </w:r>
      <w:r w:rsidR="001A5562" w:rsidRPr="00031182">
        <w:rPr>
          <w:rFonts w:ascii="Arial" w:hAnsi="Arial" w:cs="Arial"/>
          <w:sz w:val="16"/>
          <w:szCs w:val="16"/>
        </w:rPr>
        <w:t xml:space="preserve"> , CEP. 70.710-907 – Asa Norte, Brasília DF, </w:t>
      </w:r>
      <w:r w:rsidR="006B78CF" w:rsidRPr="00031182">
        <w:rPr>
          <w:rFonts w:ascii="Arial" w:hAnsi="Arial" w:cs="Arial"/>
          <w:sz w:val="16"/>
          <w:szCs w:val="16"/>
        </w:rPr>
        <w:t>ofertante do menor preço</w:t>
      </w:r>
      <w:r w:rsidRPr="00031182">
        <w:rPr>
          <w:rFonts w:ascii="Arial" w:hAnsi="Arial" w:cs="Arial"/>
          <w:sz w:val="16"/>
          <w:szCs w:val="16"/>
        </w:rPr>
        <w:t xml:space="preserve"> na condição de CONTRATADA.</w:t>
      </w:r>
    </w:p>
    <w:p w:rsidR="008B2388" w:rsidRPr="00031182" w:rsidRDefault="008B2388" w:rsidP="0071550C">
      <w:pPr>
        <w:pStyle w:val="Default"/>
        <w:jc w:val="both"/>
        <w:rPr>
          <w:rFonts w:ascii="Arial" w:hAnsi="Arial" w:cs="Arial"/>
          <w:sz w:val="16"/>
          <w:szCs w:val="16"/>
        </w:rPr>
      </w:pPr>
    </w:p>
    <w:p w:rsidR="00037311" w:rsidRPr="00031182" w:rsidRDefault="00037311" w:rsidP="00037311">
      <w:pPr>
        <w:jc w:val="both"/>
        <w:rPr>
          <w:rFonts w:ascii="Arial" w:eastAsia="SimSun" w:hAnsi="Arial" w:cs="Arial"/>
          <w:sz w:val="16"/>
          <w:szCs w:val="16"/>
        </w:rPr>
      </w:pPr>
      <w:r w:rsidRPr="00031182">
        <w:rPr>
          <w:rFonts w:ascii="Arial" w:eastAsia="SimSun" w:hAnsi="Arial" w:cs="Arial"/>
          <w:bCs/>
          <w:sz w:val="16"/>
          <w:szCs w:val="16"/>
        </w:rPr>
        <w:t>Considerando</w:t>
      </w:r>
      <w:r w:rsidRPr="00031182">
        <w:rPr>
          <w:rFonts w:ascii="Arial" w:eastAsia="SimSun" w:hAnsi="Arial" w:cs="Arial"/>
          <w:sz w:val="16"/>
          <w:szCs w:val="16"/>
        </w:rPr>
        <w:t xml:space="preserve"> os orçamentos realizados cujo valor proposto no menor orçamento enquadra-se no disposto no artigo 75, inciso II, da Lei nº 14.133/21, referindo-se à dispensa de licitação para contratação de bens e serviços comuns, com pequena relevância econômica, diante da onerosidade de uma licitação.</w:t>
      </w:r>
    </w:p>
    <w:p w:rsidR="00037311" w:rsidRPr="00031182" w:rsidRDefault="00037311" w:rsidP="00037311">
      <w:pPr>
        <w:jc w:val="both"/>
        <w:rPr>
          <w:rFonts w:ascii="Arial" w:eastAsia="SimSun" w:hAnsi="Arial" w:cs="Arial"/>
          <w:sz w:val="16"/>
          <w:szCs w:val="16"/>
        </w:rPr>
      </w:pPr>
    </w:p>
    <w:p w:rsidR="00037311" w:rsidRPr="00031182" w:rsidRDefault="00037311" w:rsidP="00037311">
      <w:pPr>
        <w:jc w:val="both"/>
        <w:rPr>
          <w:rFonts w:ascii="Arial" w:eastAsia="SimSun" w:hAnsi="Arial" w:cs="Arial"/>
          <w:bCs/>
          <w:color w:val="000000"/>
          <w:sz w:val="16"/>
          <w:szCs w:val="16"/>
        </w:rPr>
      </w:pPr>
      <w:r w:rsidRPr="00031182">
        <w:rPr>
          <w:rFonts w:ascii="Arial" w:eastAsia="SimSun" w:hAnsi="Arial" w:cs="Arial"/>
          <w:bCs/>
          <w:sz w:val="16"/>
          <w:szCs w:val="16"/>
        </w:rPr>
        <w:t>Considerando</w:t>
      </w:r>
      <w:r w:rsidRPr="00031182">
        <w:rPr>
          <w:rFonts w:ascii="Arial" w:eastAsia="SimSun" w:hAnsi="Arial" w:cs="Arial"/>
          <w:sz w:val="16"/>
          <w:szCs w:val="16"/>
        </w:rPr>
        <w:t xml:space="preserve"> a publicação no diário oficial do município, bem como a disponibilização no site oficial do município de cópia do edital de contratação direta visando o recebimento de novas propostas de preços, em consonância com </w:t>
      </w:r>
      <w:r w:rsidRPr="00031182">
        <w:rPr>
          <w:rFonts w:ascii="Arial" w:eastAsia="SimSun" w:hAnsi="Arial" w:cs="Arial"/>
          <w:i/>
          <w:sz w:val="16"/>
          <w:szCs w:val="16"/>
        </w:rPr>
        <w:t>§ 3º</w:t>
      </w:r>
      <w:r w:rsidRPr="00031182">
        <w:rPr>
          <w:rFonts w:ascii="Arial" w:eastAsia="SimSun" w:hAnsi="Arial" w:cs="Arial"/>
          <w:sz w:val="16"/>
          <w:szCs w:val="16"/>
        </w:rPr>
        <w:t xml:space="preserve"> do artigo 75, da lei federal 14.133 de 01 de abril de 2021.</w:t>
      </w:r>
    </w:p>
    <w:p w:rsidR="00037311" w:rsidRPr="00031182" w:rsidRDefault="00037311" w:rsidP="00037311">
      <w:pPr>
        <w:jc w:val="both"/>
        <w:rPr>
          <w:rFonts w:ascii="Arial" w:eastAsia="SimSun" w:hAnsi="Arial" w:cs="Arial"/>
          <w:sz w:val="16"/>
          <w:szCs w:val="16"/>
        </w:rPr>
      </w:pPr>
    </w:p>
    <w:p w:rsidR="00037311" w:rsidRPr="00031182" w:rsidRDefault="00037311" w:rsidP="00037311">
      <w:pPr>
        <w:jc w:val="both"/>
        <w:rPr>
          <w:rFonts w:ascii="Arial" w:eastAsia="SimSun" w:hAnsi="Arial" w:cs="Arial"/>
          <w:sz w:val="16"/>
          <w:szCs w:val="16"/>
        </w:rPr>
      </w:pPr>
      <w:r w:rsidRPr="00031182">
        <w:rPr>
          <w:rFonts w:ascii="Arial" w:eastAsia="SimSun" w:hAnsi="Arial" w:cs="Arial"/>
          <w:bCs/>
          <w:sz w:val="16"/>
          <w:szCs w:val="16"/>
        </w:rPr>
        <w:t>Considerando</w:t>
      </w:r>
      <w:r w:rsidRPr="00031182">
        <w:rPr>
          <w:rFonts w:ascii="Arial" w:eastAsia="SimSun" w:hAnsi="Arial" w:cs="Arial"/>
          <w:sz w:val="16"/>
          <w:szCs w:val="16"/>
        </w:rPr>
        <w:t xml:space="preserve"> que a (s) empresa (s) ofertante (s) do menor valor unitário, encontram-se abaixo do estimado nos artigos supracitados, sendo inferior aos </w:t>
      </w:r>
      <w:r w:rsidR="0071550C" w:rsidRPr="00031182">
        <w:rPr>
          <w:rFonts w:ascii="Arial" w:eastAsia="SimSun" w:hAnsi="Arial" w:cs="Arial"/>
          <w:sz w:val="16"/>
          <w:szCs w:val="16"/>
        </w:rPr>
        <w:t>R$ 59.906,02 (cinquenta e nove mil novecentos e seis reais e dois centavos)</w:t>
      </w:r>
      <w:r w:rsidRPr="00031182">
        <w:rPr>
          <w:rFonts w:ascii="Arial" w:eastAsia="SimSun" w:hAnsi="Arial" w:cs="Arial"/>
          <w:sz w:val="16"/>
          <w:szCs w:val="16"/>
        </w:rPr>
        <w:t xml:space="preserve"> para compras e serviços comuns.</w:t>
      </w:r>
    </w:p>
    <w:p w:rsidR="00A52961" w:rsidRPr="00031182" w:rsidRDefault="00A52961" w:rsidP="00137D14">
      <w:pPr>
        <w:jc w:val="both"/>
        <w:rPr>
          <w:rFonts w:ascii="Arial" w:hAnsi="Arial" w:cs="Arial"/>
          <w:sz w:val="16"/>
          <w:szCs w:val="16"/>
        </w:rPr>
      </w:pPr>
    </w:p>
    <w:p w:rsidR="00253E4C" w:rsidRPr="00031182" w:rsidRDefault="00253E4C" w:rsidP="0058132B">
      <w:pPr>
        <w:pStyle w:val="Default"/>
        <w:jc w:val="center"/>
        <w:rPr>
          <w:rFonts w:ascii="Arial" w:hAnsi="Arial" w:cs="Arial"/>
          <w:bCs/>
          <w:sz w:val="16"/>
          <w:szCs w:val="16"/>
        </w:rPr>
      </w:pPr>
      <w:r w:rsidRPr="00031182">
        <w:rPr>
          <w:rFonts w:ascii="Arial" w:hAnsi="Arial" w:cs="Arial"/>
          <w:bCs/>
          <w:sz w:val="16"/>
          <w:szCs w:val="16"/>
        </w:rPr>
        <w:t>RESOLVE:</w:t>
      </w:r>
    </w:p>
    <w:p w:rsidR="00832D70" w:rsidRPr="00031182" w:rsidRDefault="00832D70" w:rsidP="00253E4C">
      <w:pPr>
        <w:pStyle w:val="Default"/>
        <w:rPr>
          <w:rFonts w:ascii="Arial" w:hAnsi="Arial" w:cs="Arial"/>
          <w:bCs/>
          <w:sz w:val="16"/>
          <w:szCs w:val="16"/>
        </w:rPr>
      </w:pPr>
    </w:p>
    <w:p w:rsidR="00411894" w:rsidRPr="00031182" w:rsidRDefault="00037311" w:rsidP="002E74DF">
      <w:pPr>
        <w:jc w:val="both"/>
        <w:rPr>
          <w:rFonts w:ascii="Arial" w:hAnsi="Arial" w:cs="Arial"/>
          <w:sz w:val="16"/>
          <w:szCs w:val="16"/>
        </w:rPr>
      </w:pPr>
      <w:r w:rsidRPr="00031182">
        <w:rPr>
          <w:rFonts w:ascii="Arial" w:hAnsi="Arial" w:cs="Arial"/>
          <w:bCs/>
          <w:sz w:val="16"/>
          <w:szCs w:val="16"/>
        </w:rPr>
        <w:t xml:space="preserve">Art. 1º - </w:t>
      </w:r>
      <w:r w:rsidRPr="00031182">
        <w:rPr>
          <w:rFonts w:ascii="Arial" w:hAnsi="Arial" w:cs="Arial"/>
          <w:sz w:val="16"/>
          <w:szCs w:val="16"/>
        </w:rPr>
        <w:t>DISPENSAR a realização de procedimento de licitação, nos termos do artigo 75, inciso II, da Lei nº 14.133/21,</w:t>
      </w:r>
      <w:r w:rsidR="003661D8" w:rsidRPr="00031182">
        <w:rPr>
          <w:rFonts w:ascii="Arial" w:hAnsi="Arial" w:cs="Arial"/>
          <w:sz w:val="16"/>
          <w:szCs w:val="16"/>
        </w:rPr>
        <w:t xml:space="preserve"> para realização de </w:t>
      </w:r>
      <w:r w:rsidR="00FA1615" w:rsidRPr="00031182">
        <w:rPr>
          <w:rFonts w:ascii="Arial" w:hAnsi="Arial" w:cs="Arial"/>
          <w:sz w:val="16"/>
          <w:szCs w:val="16"/>
        </w:rPr>
        <w:t xml:space="preserve">contratação </w:t>
      </w:r>
      <w:r w:rsidR="00F425F8" w:rsidRPr="00031182">
        <w:rPr>
          <w:rFonts w:ascii="Arial" w:hAnsi="Arial" w:cs="Arial"/>
          <w:sz w:val="16"/>
          <w:szCs w:val="16"/>
        </w:rPr>
        <w:t>de empresa para prestação de serviços de promoção das festividades do carnaval 2024 em Pedro Afonso/TO, que ocorrerá entre os dias 09 e 13 de fevereiro de 2024, conforme especificações constantes no Estudo Técnico Preliminar e no Termo de Referência</w:t>
      </w:r>
      <w:r w:rsidR="002E74DF" w:rsidRPr="00031182">
        <w:rPr>
          <w:rFonts w:ascii="Arial" w:hAnsi="Arial" w:cs="Arial"/>
          <w:sz w:val="16"/>
          <w:szCs w:val="16"/>
        </w:rPr>
        <w:t>.</w:t>
      </w:r>
    </w:p>
    <w:p w:rsidR="001C2CD1" w:rsidRPr="00031182" w:rsidRDefault="001C2CD1" w:rsidP="003607AE">
      <w:pPr>
        <w:jc w:val="both"/>
        <w:rPr>
          <w:rFonts w:ascii="Arial" w:hAnsi="Arial" w:cs="Arial"/>
          <w:sz w:val="16"/>
          <w:szCs w:val="16"/>
        </w:rPr>
      </w:pPr>
    </w:p>
    <w:p w:rsidR="00BD1CEA" w:rsidRPr="00031182" w:rsidRDefault="002848F3" w:rsidP="003A51D3">
      <w:pPr>
        <w:jc w:val="both"/>
        <w:rPr>
          <w:rFonts w:ascii="Arial" w:hAnsi="Arial" w:cs="Arial"/>
          <w:sz w:val="16"/>
          <w:szCs w:val="16"/>
        </w:rPr>
      </w:pPr>
      <w:r w:rsidRPr="00031182">
        <w:rPr>
          <w:rFonts w:ascii="Arial" w:hAnsi="Arial" w:cs="Arial"/>
          <w:sz w:val="16"/>
          <w:szCs w:val="16"/>
        </w:rPr>
        <w:t>Art. 2</w:t>
      </w:r>
      <w:r w:rsidR="00253E4C" w:rsidRPr="00031182">
        <w:rPr>
          <w:rFonts w:ascii="Arial" w:hAnsi="Arial" w:cs="Arial"/>
          <w:sz w:val="16"/>
          <w:szCs w:val="16"/>
        </w:rPr>
        <w:t>º - ADJUDICA</w:t>
      </w:r>
      <w:r w:rsidR="006C1AC8" w:rsidRPr="00031182">
        <w:rPr>
          <w:rFonts w:ascii="Arial" w:hAnsi="Arial" w:cs="Arial"/>
          <w:sz w:val="16"/>
          <w:szCs w:val="16"/>
        </w:rPr>
        <w:t>R</w:t>
      </w:r>
      <w:r w:rsidR="00B823F6" w:rsidRPr="00031182">
        <w:rPr>
          <w:rFonts w:ascii="Arial" w:hAnsi="Arial" w:cs="Arial"/>
          <w:sz w:val="16"/>
          <w:szCs w:val="16"/>
        </w:rPr>
        <w:t xml:space="preserve"> E HOMOLOGAR </w:t>
      </w:r>
      <w:r w:rsidR="003F49A2" w:rsidRPr="00031182">
        <w:rPr>
          <w:rFonts w:ascii="Arial" w:hAnsi="Arial" w:cs="Arial"/>
          <w:sz w:val="16"/>
          <w:szCs w:val="16"/>
        </w:rPr>
        <w:t xml:space="preserve">em favor da pessoa </w:t>
      </w:r>
      <w:r w:rsidR="00E729A3" w:rsidRPr="00031182">
        <w:rPr>
          <w:rFonts w:ascii="Arial" w:hAnsi="Arial" w:cs="Arial"/>
          <w:sz w:val="16"/>
          <w:szCs w:val="16"/>
        </w:rPr>
        <w:t>jurídica</w:t>
      </w:r>
      <w:r w:rsidR="003F49A2" w:rsidRPr="00031182">
        <w:rPr>
          <w:rFonts w:ascii="Arial" w:hAnsi="Arial" w:cs="Arial"/>
          <w:sz w:val="16"/>
          <w:szCs w:val="16"/>
        </w:rPr>
        <w:t xml:space="preserve"> </w:t>
      </w:r>
      <w:r w:rsidR="00253E4C" w:rsidRPr="00031182">
        <w:rPr>
          <w:rFonts w:ascii="Arial" w:hAnsi="Arial" w:cs="Arial"/>
          <w:sz w:val="16"/>
          <w:szCs w:val="16"/>
        </w:rPr>
        <w:t xml:space="preserve">de direito </w:t>
      </w:r>
      <w:r w:rsidR="00E806A3" w:rsidRPr="00031182">
        <w:rPr>
          <w:rFonts w:ascii="Arial" w:hAnsi="Arial" w:cs="Arial"/>
          <w:sz w:val="16"/>
          <w:szCs w:val="16"/>
        </w:rPr>
        <w:t>privado</w:t>
      </w:r>
      <w:r w:rsidR="008B2388" w:rsidRPr="00031182">
        <w:rPr>
          <w:rFonts w:ascii="Arial" w:hAnsi="Arial" w:cs="Arial"/>
          <w:sz w:val="16"/>
          <w:szCs w:val="16"/>
        </w:rPr>
        <w:t xml:space="preserve"> </w:t>
      </w:r>
      <w:r w:rsidR="008337A4" w:rsidRPr="00031182">
        <w:rPr>
          <w:rFonts w:ascii="Arial" w:hAnsi="Arial" w:cs="Arial"/>
          <w:sz w:val="16"/>
          <w:szCs w:val="16"/>
        </w:rPr>
        <w:t xml:space="preserve">L A VIAGNES E TURIMOS LTDA ME, inscrita no CNPJ 04.613.668/0001-65, empresa agenciadora de passagens aéreas situada na SH/N Q02, Bloco A Loja, número 230 Terrem Manhattan </w:t>
      </w:r>
      <w:r w:rsidR="002856D3" w:rsidRPr="00031182">
        <w:rPr>
          <w:rFonts w:ascii="Arial" w:hAnsi="Arial" w:cs="Arial"/>
          <w:sz w:val="16"/>
          <w:szCs w:val="16"/>
        </w:rPr>
        <w:t>Hotel</w:t>
      </w:r>
      <w:r w:rsidR="008337A4" w:rsidRPr="00031182">
        <w:rPr>
          <w:rFonts w:ascii="Arial" w:hAnsi="Arial" w:cs="Arial"/>
          <w:sz w:val="16"/>
          <w:szCs w:val="16"/>
        </w:rPr>
        <w:t xml:space="preserve">, CEP. 70.710-907 – Asa Norte, Brasília </w:t>
      </w:r>
      <w:r w:rsidR="002856D3" w:rsidRPr="00031182">
        <w:rPr>
          <w:rFonts w:ascii="Arial" w:hAnsi="Arial" w:cs="Arial"/>
          <w:sz w:val="16"/>
          <w:szCs w:val="16"/>
        </w:rPr>
        <w:t>DF, pela</w:t>
      </w:r>
      <w:r w:rsidR="008337A4" w:rsidRPr="00031182">
        <w:rPr>
          <w:rFonts w:ascii="Arial" w:hAnsi="Arial" w:cs="Arial"/>
          <w:sz w:val="16"/>
          <w:szCs w:val="16"/>
        </w:rPr>
        <w:t xml:space="preserve"> importância de </w:t>
      </w:r>
      <w:r w:rsidR="00925B0E" w:rsidRPr="00031182">
        <w:rPr>
          <w:rFonts w:ascii="Arial" w:hAnsi="Arial" w:cs="Arial"/>
          <w:sz w:val="16"/>
          <w:szCs w:val="16"/>
        </w:rPr>
        <w:t xml:space="preserve">R$ </w:t>
      </w:r>
      <w:r w:rsidR="00F427EE" w:rsidRPr="00031182">
        <w:rPr>
          <w:rFonts w:ascii="Arial" w:hAnsi="Arial" w:cs="Arial"/>
          <w:sz w:val="16"/>
          <w:szCs w:val="16"/>
        </w:rPr>
        <w:t>1</w:t>
      </w:r>
      <w:r w:rsidR="008337A4" w:rsidRPr="00031182">
        <w:rPr>
          <w:rFonts w:ascii="Arial" w:hAnsi="Arial" w:cs="Arial"/>
          <w:sz w:val="16"/>
          <w:szCs w:val="16"/>
        </w:rPr>
        <w:t>4.827,34</w:t>
      </w:r>
      <w:r w:rsidR="00893BAF" w:rsidRPr="00031182">
        <w:rPr>
          <w:rFonts w:ascii="Arial" w:hAnsi="Arial" w:cs="Arial"/>
          <w:sz w:val="16"/>
          <w:szCs w:val="16"/>
        </w:rPr>
        <w:t xml:space="preserve"> (</w:t>
      </w:r>
      <w:r w:rsidR="008337A4" w:rsidRPr="00031182">
        <w:rPr>
          <w:rFonts w:ascii="Arial" w:hAnsi="Arial" w:cs="Arial"/>
          <w:sz w:val="16"/>
          <w:szCs w:val="16"/>
        </w:rPr>
        <w:t>Quatro mil, oitocentos e vinte e sete reais e trinta e quatro centavos</w:t>
      </w:r>
      <w:r w:rsidR="00925B0E" w:rsidRPr="00031182">
        <w:rPr>
          <w:rFonts w:ascii="Arial" w:hAnsi="Arial" w:cs="Arial"/>
          <w:sz w:val="16"/>
          <w:szCs w:val="16"/>
        </w:rPr>
        <w:t>)</w:t>
      </w:r>
      <w:r w:rsidR="003A51D3" w:rsidRPr="00031182">
        <w:rPr>
          <w:rFonts w:ascii="Arial" w:hAnsi="Arial" w:cs="Arial"/>
          <w:sz w:val="16"/>
          <w:szCs w:val="16"/>
        </w:rPr>
        <w:t>.</w:t>
      </w:r>
    </w:p>
    <w:p w:rsidR="00FB7DCF" w:rsidRPr="00031182" w:rsidRDefault="00FB7DCF" w:rsidP="00253E4C">
      <w:pPr>
        <w:jc w:val="both"/>
        <w:rPr>
          <w:rFonts w:ascii="Arial" w:hAnsi="Arial" w:cs="Arial"/>
          <w:sz w:val="16"/>
          <w:szCs w:val="16"/>
        </w:rPr>
      </w:pPr>
    </w:p>
    <w:p w:rsidR="001165BC" w:rsidRPr="00031182" w:rsidRDefault="006C1AC8" w:rsidP="00253E4C">
      <w:pPr>
        <w:jc w:val="both"/>
        <w:rPr>
          <w:rFonts w:ascii="Arial" w:hAnsi="Arial" w:cs="Arial"/>
          <w:sz w:val="16"/>
          <w:szCs w:val="16"/>
        </w:rPr>
      </w:pPr>
      <w:r w:rsidRPr="00031182">
        <w:rPr>
          <w:rFonts w:ascii="Arial" w:hAnsi="Arial" w:cs="Arial"/>
          <w:sz w:val="16"/>
          <w:szCs w:val="16"/>
        </w:rPr>
        <w:t xml:space="preserve">Art. </w:t>
      </w:r>
      <w:r w:rsidR="008B2388" w:rsidRPr="00031182">
        <w:rPr>
          <w:rFonts w:ascii="Arial" w:hAnsi="Arial" w:cs="Arial"/>
          <w:sz w:val="16"/>
          <w:szCs w:val="16"/>
        </w:rPr>
        <w:t>3</w:t>
      </w:r>
      <w:r w:rsidRPr="00031182">
        <w:rPr>
          <w:rFonts w:ascii="Arial" w:hAnsi="Arial" w:cs="Arial"/>
          <w:sz w:val="16"/>
          <w:szCs w:val="16"/>
        </w:rPr>
        <w:t xml:space="preserve">º - </w:t>
      </w:r>
      <w:r w:rsidR="00253E4C" w:rsidRPr="00031182">
        <w:rPr>
          <w:rFonts w:ascii="Arial" w:hAnsi="Arial" w:cs="Arial"/>
          <w:sz w:val="16"/>
          <w:szCs w:val="16"/>
        </w:rPr>
        <w:t xml:space="preserve">PUBLICAÇÃO Esta </w:t>
      </w:r>
      <w:r w:rsidR="00A74D39" w:rsidRPr="00031182">
        <w:rPr>
          <w:rFonts w:ascii="Arial" w:hAnsi="Arial" w:cs="Arial"/>
          <w:sz w:val="16"/>
          <w:szCs w:val="16"/>
        </w:rPr>
        <w:t>p</w:t>
      </w:r>
      <w:r w:rsidR="00253E4C" w:rsidRPr="00031182">
        <w:rPr>
          <w:rFonts w:ascii="Arial" w:hAnsi="Arial" w:cs="Arial"/>
          <w:sz w:val="16"/>
          <w:szCs w:val="16"/>
        </w:rPr>
        <w:t>ortaria entra em vigor na data de sua publicação, revogados as disposições em contrário</w:t>
      </w:r>
      <w:r w:rsidR="00687E22" w:rsidRPr="00031182">
        <w:rPr>
          <w:rFonts w:ascii="Arial" w:hAnsi="Arial" w:cs="Arial"/>
          <w:sz w:val="16"/>
          <w:szCs w:val="16"/>
        </w:rPr>
        <w:t>.</w:t>
      </w:r>
    </w:p>
    <w:p w:rsidR="00925B0E" w:rsidRPr="00031182" w:rsidRDefault="00925B0E" w:rsidP="004034A8">
      <w:pPr>
        <w:pStyle w:val="Normal1"/>
        <w:spacing w:before="0" w:after="0" w:line="240" w:lineRule="auto"/>
        <w:rPr>
          <w:rFonts w:ascii="Arial" w:hAnsi="Arial" w:cs="Arial"/>
          <w:sz w:val="16"/>
          <w:szCs w:val="16"/>
        </w:rPr>
      </w:pPr>
    </w:p>
    <w:p w:rsidR="00925B0E" w:rsidRPr="00031182" w:rsidRDefault="00925B0E" w:rsidP="00925B0E">
      <w:pPr>
        <w:pStyle w:val="Normal1"/>
        <w:spacing w:before="0" w:after="0" w:line="240" w:lineRule="auto"/>
        <w:jc w:val="right"/>
        <w:rPr>
          <w:rFonts w:ascii="Arial" w:hAnsi="Arial" w:cs="Arial"/>
          <w:sz w:val="16"/>
          <w:szCs w:val="16"/>
        </w:rPr>
      </w:pPr>
      <w:r w:rsidRPr="00031182">
        <w:rPr>
          <w:rFonts w:ascii="Arial" w:hAnsi="Arial" w:cs="Arial"/>
          <w:sz w:val="16"/>
          <w:szCs w:val="16"/>
        </w:rPr>
        <w:t xml:space="preserve">Pedro Afonso/TO, aos </w:t>
      </w:r>
      <w:r w:rsidR="00AC4136" w:rsidRPr="00031182">
        <w:rPr>
          <w:rFonts w:ascii="Arial" w:hAnsi="Arial" w:cs="Arial"/>
          <w:sz w:val="16"/>
          <w:szCs w:val="16"/>
        </w:rPr>
        <w:t>18</w:t>
      </w:r>
      <w:r w:rsidRPr="00031182">
        <w:rPr>
          <w:rFonts w:ascii="Arial" w:hAnsi="Arial" w:cs="Arial"/>
          <w:sz w:val="16"/>
          <w:szCs w:val="16"/>
        </w:rPr>
        <w:t xml:space="preserve"> de </w:t>
      </w:r>
      <w:r w:rsidR="00940024" w:rsidRPr="00031182">
        <w:rPr>
          <w:rFonts w:ascii="Arial" w:hAnsi="Arial" w:cs="Arial"/>
          <w:sz w:val="16"/>
          <w:szCs w:val="16"/>
        </w:rPr>
        <w:t>setembro</w:t>
      </w:r>
      <w:r w:rsidRPr="00031182">
        <w:rPr>
          <w:rFonts w:ascii="Arial" w:hAnsi="Arial" w:cs="Arial"/>
          <w:sz w:val="16"/>
          <w:szCs w:val="16"/>
        </w:rPr>
        <w:t xml:space="preserve"> de 202</w:t>
      </w:r>
      <w:r w:rsidR="00F32CF8" w:rsidRPr="00031182">
        <w:rPr>
          <w:rFonts w:ascii="Arial" w:hAnsi="Arial" w:cs="Arial"/>
          <w:sz w:val="16"/>
          <w:szCs w:val="16"/>
        </w:rPr>
        <w:t>4</w:t>
      </w:r>
      <w:r w:rsidRPr="00031182">
        <w:rPr>
          <w:rFonts w:ascii="Arial" w:hAnsi="Arial" w:cs="Arial"/>
          <w:sz w:val="16"/>
          <w:szCs w:val="16"/>
        </w:rPr>
        <w:t>.</w:t>
      </w:r>
    </w:p>
    <w:p w:rsidR="00925B0E" w:rsidRPr="00031182" w:rsidRDefault="00925B0E" w:rsidP="004034A8">
      <w:pPr>
        <w:pStyle w:val="Normal1"/>
        <w:spacing w:before="0" w:after="0" w:line="240" w:lineRule="auto"/>
        <w:rPr>
          <w:rFonts w:ascii="Arial" w:hAnsi="Arial" w:cs="Arial"/>
          <w:sz w:val="16"/>
          <w:szCs w:val="16"/>
        </w:rPr>
      </w:pPr>
    </w:p>
    <w:p w:rsidR="00925B0E" w:rsidRPr="00031182" w:rsidRDefault="00925B0E" w:rsidP="004034A8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2856D3" w:rsidRPr="00031182" w:rsidRDefault="002856D3" w:rsidP="004034A8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2856D3" w:rsidRPr="00031182" w:rsidRDefault="002856D3" w:rsidP="004034A8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2856D3" w:rsidRPr="00031182" w:rsidRDefault="002856D3" w:rsidP="002856D3">
      <w:pPr>
        <w:ind w:firstLine="708"/>
        <w:jc w:val="center"/>
        <w:rPr>
          <w:rFonts w:ascii="Arial" w:hAnsi="Arial" w:cs="Arial"/>
          <w:bCs/>
          <w:sz w:val="16"/>
          <w:szCs w:val="16"/>
        </w:rPr>
      </w:pPr>
      <w:r w:rsidRPr="00031182">
        <w:rPr>
          <w:rFonts w:ascii="Arial" w:hAnsi="Arial" w:cs="Arial"/>
          <w:bCs/>
          <w:sz w:val="16"/>
          <w:szCs w:val="16"/>
        </w:rPr>
        <w:t>KELMA SOUZA FRANÇA</w:t>
      </w:r>
    </w:p>
    <w:p w:rsidR="002856D3" w:rsidRPr="00031182" w:rsidRDefault="002856D3" w:rsidP="002856D3">
      <w:pPr>
        <w:ind w:firstLine="708"/>
        <w:jc w:val="center"/>
        <w:rPr>
          <w:rFonts w:ascii="Arial" w:hAnsi="Arial" w:cs="Arial"/>
          <w:sz w:val="16"/>
          <w:szCs w:val="16"/>
        </w:rPr>
      </w:pPr>
      <w:r w:rsidRPr="00031182">
        <w:rPr>
          <w:rFonts w:ascii="Arial" w:hAnsi="Arial" w:cs="Arial"/>
          <w:sz w:val="16"/>
          <w:szCs w:val="16"/>
        </w:rPr>
        <w:t>Gestora do FMS – Fundo Municipal de Saúde</w:t>
      </w:r>
    </w:p>
    <w:p w:rsidR="002856D3" w:rsidRPr="00031182" w:rsidRDefault="002856D3" w:rsidP="002856D3">
      <w:pPr>
        <w:pStyle w:val="Normal1"/>
        <w:spacing w:before="0"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925B0E" w:rsidRPr="00031182" w:rsidRDefault="00925B0E" w:rsidP="004034A8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sectPr w:rsidR="00925B0E" w:rsidRPr="00031182" w:rsidSect="00B80675">
      <w:headerReference w:type="even" r:id="rId8"/>
      <w:headerReference w:type="default" r:id="rId9"/>
      <w:headerReference w:type="first" r:id="rId10"/>
      <w:type w:val="continuous"/>
      <w:pgSz w:w="11900" w:h="16840"/>
      <w:pgMar w:top="2127" w:right="1127" w:bottom="1702" w:left="1134" w:header="136" w:footer="2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6FD2" w:rsidRDefault="00976FD2">
      <w:r>
        <w:separator/>
      </w:r>
    </w:p>
  </w:endnote>
  <w:endnote w:type="continuationSeparator" w:id="0">
    <w:p w:rsidR="00976FD2" w:rsidRDefault="0097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MT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6FD2" w:rsidRDefault="00976FD2">
      <w:r>
        <w:separator/>
      </w:r>
    </w:p>
  </w:footnote>
  <w:footnote w:type="continuationSeparator" w:id="0">
    <w:p w:rsidR="00976FD2" w:rsidRDefault="00976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FD2" w:rsidRDefault="002905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323985" o:spid="_x0000_s2064" type="#_x0000_t136" style="position:absolute;margin-left:0;margin-top:0;width:528.5pt;height:151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Times New Roman&quot;;font-size:1pt" string="MINUT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675" w:rsidRDefault="00B8067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6" o:spid="_x0000_s2066" type="#_x0000_t75" style="position:absolute;margin-left:.25pt;margin-top:-8.35pt;width:594.3pt;height:840.75pt;z-index:-251657728;visibility:visible;mso-position-horizontal-relative:page;mso-width-relative:margin;mso-height-relative:margin">
          <v:imagedata r:id="rId1" o:title="timbrado pedro afonso"/>
          <w10:wrap anchorx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FD2" w:rsidRDefault="002905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323984" o:spid="_x0000_s2063" type="#_x0000_t136" style="position:absolute;margin-left:0;margin-top:0;width:528.5pt;height:151pt;rotation:315;z-index:-251659776;mso-position-horizontal:center;mso-position-horizontal-relative:margin;mso-position-vertical:center;mso-position-vertical-relative:margin" o:allowincell="f" fillcolor="red" stroked="f">
          <v:fill opacity=".5"/>
          <v:textpath style="font-family:&quot;Times New Roman&quot;;font-size:1pt" string="MINUT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F4C79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pStyle w:val="Heading2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Heading3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pStyle w:val="Heading4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Heading5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pStyle w:val="Heading6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pStyle w:val="Heading7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pStyle w:val="Heading8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pStyle w:val="Heading9"/>
      <w:lvlText w:val="(%9)"/>
      <w:legacy w:legacy="1" w:legacySpace="0" w:legacyIndent="708"/>
      <w:lvlJc w:val="left"/>
      <w:pPr>
        <w:ind w:left="6372" w:hanging="708"/>
      </w:pPr>
    </w:lvl>
  </w:abstractNum>
  <w:abstractNum w:abstractNumId="2" w15:restartNumberingAfterBreak="0">
    <w:nsid w:val="0000000E"/>
    <w:multiLevelType w:val="multilevel"/>
    <w:tmpl w:val="0000000E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1722E7"/>
    <w:multiLevelType w:val="multilevel"/>
    <w:tmpl w:val="64EC24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1D911C3"/>
    <w:multiLevelType w:val="hybridMultilevel"/>
    <w:tmpl w:val="0D4678C0"/>
    <w:lvl w:ilvl="0" w:tplc="FC76DE80">
      <w:start w:val="1"/>
      <w:numFmt w:val="lowerLetter"/>
      <w:lvlText w:val="%1)"/>
      <w:lvlJc w:val="left"/>
      <w:pPr>
        <w:ind w:left="3938" w:hanging="284"/>
      </w:pPr>
      <w:rPr>
        <w:rFonts w:ascii="Arial" w:eastAsia="Arial" w:hAnsi="Arial" w:cs="Arial" w:hint="default"/>
        <w:spacing w:val="-3"/>
        <w:w w:val="101"/>
        <w:sz w:val="19"/>
        <w:szCs w:val="19"/>
      </w:rPr>
    </w:lvl>
    <w:lvl w:ilvl="1" w:tplc="965601FC">
      <w:numFmt w:val="bullet"/>
      <w:lvlText w:val="•"/>
      <w:lvlJc w:val="left"/>
      <w:pPr>
        <w:ind w:left="4820" w:hanging="284"/>
      </w:pPr>
      <w:rPr>
        <w:rFonts w:hint="default"/>
      </w:rPr>
    </w:lvl>
    <w:lvl w:ilvl="2" w:tplc="81C2637C">
      <w:numFmt w:val="bullet"/>
      <w:lvlText w:val="•"/>
      <w:lvlJc w:val="left"/>
      <w:pPr>
        <w:ind w:left="5708" w:hanging="284"/>
      </w:pPr>
      <w:rPr>
        <w:rFonts w:hint="default"/>
      </w:rPr>
    </w:lvl>
    <w:lvl w:ilvl="3" w:tplc="FFC0FD96">
      <w:numFmt w:val="bullet"/>
      <w:lvlText w:val="•"/>
      <w:lvlJc w:val="left"/>
      <w:pPr>
        <w:ind w:left="6597" w:hanging="284"/>
      </w:pPr>
      <w:rPr>
        <w:rFonts w:hint="default"/>
      </w:rPr>
    </w:lvl>
    <w:lvl w:ilvl="4" w:tplc="FA24FEAE">
      <w:numFmt w:val="bullet"/>
      <w:lvlText w:val="•"/>
      <w:lvlJc w:val="left"/>
      <w:pPr>
        <w:ind w:left="7485" w:hanging="284"/>
      </w:pPr>
      <w:rPr>
        <w:rFonts w:hint="default"/>
      </w:rPr>
    </w:lvl>
    <w:lvl w:ilvl="5" w:tplc="019C2234">
      <w:numFmt w:val="bullet"/>
      <w:lvlText w:val="•"/>
      <w:lvlJc w:val="left"/>
      <w:pPr>
        <w:ind w:left="8374" w:hanging="284"/>
      </w:pPr>
      <w:rPr>
        <w:rFonts w:hint="default"/>
      </w:rPr>
    </w:lvl>
    <w:lvl w:ilvl="6" w:tplc="6EB811B6">
      <w:numFmt w:val="bullet"/>
      <w:lvlText w:val="•"/>
      <w:lvlJc w:val="left"/>
      <w:pPr>
        <w:ind w:left="9262" w:hanging="284"/>
      </w:pPr>
      <w:rPr>
        <w:rFonts w:hint="default"/>
      </w:rPr>
    </w:lvl>
    <w:lvl w:ilvl="7" w:tplc="E542C828">
      <w:numFmt w:val="bullet"/>
      <w:lvlText w:val="•"/>
      <w:lvlJc w:val="left"/>
      <w:pPr>
        <w:ind w:left="10151" w:hanging="284"/>
      </w:pPr>
      <w:rPr>
        <w:rFonts w:hint="default"/>
      </w:rPr>
    </w:lvl>
    <w:lvl w:ilvl="8" w:tplc="21B0AFC8">
      <w:numFmt w:val="bullet"/>
      <w:lvlText w:val="•"/>
      <w:lvlJc w:val="left"/>
      <w:pPr>
        <w:ind w:left="11039" w:hanging="284"/>
      </w:pPr>
      <w:rPr>
        <w:rFonts w:hint="default"/>
      </w:rPr>
    </w:lvl>
  </w:abstractNum>
  <w:abstractNum w:abstractNumId="5" w15:restartNumberingAfterBreak="0">
    <w:nsid w:val="05AB2BCB"/>
    <w:multiLevelType w:val="singleLevel"/>
    <w:tmpl w:val="59A0B352"/>
    <w:lvl w:ilvl="0">
      <w:start w:val="1"/>
      <w:numFmt w:val="bullet"/>
      <w:pStyle w:val="tb1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6" w15:restartNumberingAfterBreak="0">
    <w:nsid w:val="06841B1D"/>
    <w:multiLevelType w:val="hybridMultilevel"/>
    <w:tmpl w:val="8F38D45A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E002B"/>
    <w:multiLevelType w:val="hybridMultilevel"/>
    <w:tmpl w:val="189694EC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A2CC3"/>
    <w:multiLevelType w:val="hybridMultilevel"/>
    <w:tmpl w:val="43A0AB64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8C36F7"/>
    <w:multiLevelType w:val="hybridMultilevel"/>
    <w:tmpl w:val="8F38D45A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71851"/>
    <w:multiLevelType w:val="hybridMultilevel"/>
    <w:tmpl w:val="3B96556E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C1CAB"/>
    <w:multiLevelType w:val="multilevel"/>
    <w:tmpl w:val="2BCC76A2"/>
    <w:lvl w:ilvl="0">
      <w:start w:val="1"/>
      <w:numFmt w:val="decimal"/>
      <w:lvlText w:val="%1."/>
      <w:lvlJc w:val="left"/>
      <w:pPr>
        <w:tabs>
          <w:tab w:val="num" w:pos="2204"/>
        </w:tabs>
        <w:ind w:left="2128" w:hanging="284"/>
      </w:pPr>
      <w:rPr>
        <w:rFonts w:hint="default"/>
      </w:rPr>
    </w:lvl>
    <w:lvl w:ilvl="1">
      <w:start w:val="1"/>
      <w:numFmt w:val="decimal"/>
      <w:pStyle w:val="t2"/>
      <w:lvlText w:val="%1.%2."/>
      <w:lvlJc w:val="left"/>
      <w:pPr>
        <w:tabs>
          <w:tab w:val="num" w:pos="709"/>
        </w:tabs>
        <w:ind w:left="70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6C94E87"/>
    <w:multiLevelType w:val="hybridMultilevel"/>
    <w:tmpl w:val="3B96556E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75C00"/>
    <w:multiLevelType w:val="hybridMultilevel"/>
    <w:tmpl w:val="8F38D45A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91333"/>
    <w:multiLevelType w:val="multilevel"/>
    <w:tmpl w:val="1B804D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CBF7FE4"/>
    <w:multiLevelType w:val="multilevel"/>
    <w:tmpl w:val="8A6CB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16" w15:restartNumberingAfterBreak="0">
    <w:nsid w:val="1D5C100D"/>
    <w:multiLevelType w:val="multilevel"/>
    <w:tmpl w:val="B4CEF100"/>
    <w:lvl w:ilvl="0">
      <w:start w:val="1"/>
      <w:numFmt w:val="decimal"/>
      <w:pStyle w:val="Nivel0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Nivel2"/>
      <w:lvlText w:val="%1.%2."/>
      <w:lvlJc w:val="left"/>
      <w:pPr>
        <w:ind w:left="999" w:hanging="432"/>
      </w:pPr>
      <w:rPr>
        <w:b/>
        <w:i w:val="0"/>
        <w:strike w:val="0"/>
        <w:color w:val="auto"/>
        <w:sz w:val="24"/>
        <w:szCs w:val="20"/>
        <w:u w:val="none"/>
      </w:rPr>
    </w:lvl>
    <w:lvl w:ilvl="2">
      <w:start w:val="1"/>
      <w:numFmt w:val="decimal"/>
      <w:pStyle w:val="Nivel3"/>
      <w:lvlText w:val="%1.%2.%3."/>
      <w:lvlJc w:val="left"/>
      <w:pPr>
        <w:ind w:left="3198" w:hanging="504"/>
      </w:pPr>
      <w:rPr>
        <w:rFonts w:ascii="Calibri Light" w:hAnsi="Calibri Light" w:cs="Calibri Light" w:hint="default"/>
        <w:b/>
        <w:i w:val="0"/>
        <w:strike w:val="0"/>
        <w:color w:val="auto"/>
        <w:sz w:val="24"/>
        <w:szCs w:val="20"/>
      </w:rPr>
    </w:lvl>
    <w:lvl w:ilvl="3">
      <w:start w:val="1"/>
      <w:numFmt w:val="decimal"/>
      <w:pStyle w:val="Nivel4"/>
      <w:lvlText w:val="%1.%2.%3.%4."/>
      <w:lvlJc w:val="left"/>
      <w:pPr>
        <w:ind w:left="2491" w:hanging="648"/>
      </w:pPr>
      <w:rPr>
        <w:b/>
      </w:rPr>
    </w:lvl>
    <w:lvl w:ilvl="4">
      <w:start w:val="1"/>
      <w:numFmt w:val="decimal"/>
      <w:pStyle w:val="Ni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D742199"/>
    <w:multiLevelType w:val="hybridMultilevel"/>
    <w:tmpl w:val="505C4C00"/>
    <w:lvl w:ilvl="0" w:tplc="9B50EB52">
      <w:start w:val="1"/>
      <w:numFmt w:val="decimal"/>
      <w:lvlText w:val="%1-"/>
      <w:lvlJc w:val="left"/>
      <w:pPr>
        <w:ind w:left="720" w:hanging="360"/>
      </w:pPr>
      <w:rPr>
        <w:rFonts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93B93"/>
    <w:multiLevelType w:val="multilevel"/>
    <w:tmpl w:val="E80CB72C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color w:val="000000"/>
      </w:rPr>
    </w:lvl>
  </w:abstractNum>
  <w:abstractNum w:abstractNumId="19" w15:restartNumberingAfterBreak="0">
    <w:nsid w:val="258512C0"/>
    <w:multiLevelType w:val="hybridMultilevel"/>
    <w:tmpl w:val="8F38D45A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453807"/>
    <w:multiLevelType w:val="multilevel"/>
    <w:tmpl w:val="8A905F1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CEB6EBF"/>
    <w:multiLevelType w:val="hybridMultilevel"/>
    <w:tmpl w:val="3B96556E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93524F"/>
    <w:multiLevelType w:val="multilevel"/>
    <w:tmpl w:val="D7846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02A7C34"/>
    <w:multiLevelType w:val="hybridMultilevel"/>
    <w:tmpl w:val="189694EC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D19E2"/>
    <w:multiLevelType w:val="multilevel"/>
    <w:tmpl w:val="372A94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411D4399"/>
    <w:multiLevelType w:val="multilevel"/>
    <w:tmpl w:val="0EC635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438922A7"/>
    <w:multiLevelType w:val="hybridMultilevel"/>
    <w:tmpl w:val="3B96556E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C7BC5"/>
    <w:multiLevelType w:val="hybridMultilevel"/>
    <w:tmpl w:val="8F38D45A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678D5"/>
    <w:multiLevelType w:val="hybridMultilevel"/>
    <w:tmpl w:val="3B96556E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562D8"/>
    <w:multiLevelType w:val="multilevel"/>
    <w:tmpl w:val="6E34376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5B368C9"/>
    <w:multiLevelType w:val="multilevel"/>
    <w:tmpl w:val="8AB02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6024103"/>
    <w:multiLevelType w:val="hybridMultilevel"/>
    <w:tmpl w:val="B6F42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D1C99"/>
    <w:multiLevelType w:val="multilevel"/>
    <w:tmpl w:val="6666CBE2"/>
    <w:lvl w:ilvl="0">
      <w:start w:val="1"/>
      <w:numFmt w:val="decimal"/>
      <w:lvlText w:val="6.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3" w15:restartNumberingAfterBreak="0">
    <w:nsid w:val="5A7A4635"/>
    <w:multiLevelType w:val="hybridMultilevel"/>
    <w:tmpl w:val="299A87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DC2F78"/>
    <w:multiLevelType w:val="hybridMultilevel"/>
    <w:tmpl w:val="3B96556E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E91C8F"/>
    <w:multiLevelType w:val="multilevel"/>
    <w:tmpl w:val="6D70C03A"/>
    <w:lvl w:ilvl="0">
      <w:start w:val="1"/>
      <w:numFmt w:val="decimal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6" w15:restartNumberingAfterBreak="0">
    <w:nsid w:val="61DD361E"/>
    <w:multiLevelType w:val="multilevel"/>
    <w:tmpl w:val="5F68A19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b/>
        <w:i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1134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56E7552"/>
    <w:multiLevelType w:val="hybridMultilevel"/>
    <w:tmpl w:val="3B96556E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A2812"/>
    <w:multiLevelType w:val="hybridMultilevel"/>
    <w:tmpl w:val="3B96556E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C215A2"/>
    <w:multiLevelType w:val="hybridMultilevel"/>
    <w:tmpl w:val="33E8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36ED9"/>
    <w:multiLevelType w:val="hybridMultilevel"/>
    <w:tmpl w:val="3B96556E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F75"/>
    <w:multiLevelType w:val="hybridMultilevel"/>
    <w:tmpl w:val="3B96556E"/>
    <w:lvl w:ilvl="0" w:tplc="86D63B2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A233C"/>
    <w:multiLevelType w:val="multilevel"/>
    <w:tmpl w:val="C1B6E67A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CB73D5B"/>
    <w:multiLevelType w:val="hybridMultilevel"/>
    <w:tmpl w:val="DE8638D2"/>
    <w:lvl w:ilvl="0" w:tplc="CB24BA9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0"/>
  </w:num>
  <w:num w:numId="5">
    <w:abstractNumId w:val="25"/>
  </w:num>
  <w:num w:numId="6">
    <w:abstractNumId w:val="3"/>
  </w:num>
  <w:num w:numId="7">
    <w:abstractNumId w:val="22"/>
  </w:num>
  <w:num w:numId="8">
    <w:abstractNumId w:val="21"/>
  </w:num>
  <w:num w:numId="9">
    <w:abstractNumId w:val="12"/>
  </w:num>
  <w:num w:numId="10">
    <w:abstractNumId w:val="28"/>
  </w:num>
  <w:num w:numId="11">
    <w:abstractNumId w:val="23"/>
  </w:num>
  <w:num w:numId="12">
    <w:abstractNumId w:val="7"/>
  </w:num>
  <w:num w:numId="13">
    <w:abstractNumId w:val="9"/>
  </w:num>
  <w:num w:numId="14">
    <w:abstractNumId w:val="27"/>
  </w:num>
  <w:num w:numId="15">
    <w:abstractNumId w:val="13"/>
  </w:num>
  <w:num w:numId="16">
    <w:abstractNumId w:val="6"/>
  </w:num>
  <w:num w:numId="17">
    <w:abstractNumId w:val="19"/>
  </w:num>
  <w:num w:numId="18">
    <w:abstractNumId w:val="17"/>
  </w:num>
  <w:num w:numId="19">
    <w:abstractNumId w:val="43"/>
  </w:num>
  <w:num w:numId="20">
    <w:abstractNumId w:val="2"/>
  </w:num>
  <w:num w:numId="21">
    <w:abstractNumId w:val="10"/>
  </w:num>
  <w:num w:numId="22">
    <w:abstractNumId w:val="26"/>
  </w:num>
  <w:num w:numId="23">
    <w:abstractNumId w:val="8"/>
  </w:num>
  <w:num w:numId="24">
    <w:abstractNumId w:val="32"/>
  </w:num>
  <w:num w:numId="25">
    <w:abstractNumId w:val="34"/>
  </w:num>
  <w:num w:numId="26">
    <w:abstractNumId w:val="37"/>
  </w:num>
  <w:num w:numId="27">
    <w:abstractNumId w:val="41"/>
  </w:num>
  <w:num w:numId="28">
    <w:abstractNumId w:val="40"/>
  </w:num>
  <w:num w:numId="29">
    <w:abstractNumId w:val="24"/>
  </w:num>
  <w:num w:numId="30">
    <w:abstractNumId w:val="38"/>
  </w:num>
  <w:num w:numId="31">
    <w:abstractNumId w:val="14"/>
  </w:num>
  <w:num w:numId="32">
    <w:abstractNumId w:val="29"/>
  </w:num>
  <w:num w:numId="33">
    <w:abstractNumId w:val="4"/>
  </w:num>
  <w:num w:numId="34">
    <w:abstractNumId w:val="42"/>
  </w:num>
  <w:num w:numId="35">
    <w:abstractNumId w:val="18"/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6"/>
  </w:num>
  <w:num w:numId="38">
    <w:abstractNumId w:val="33"/>
  </w:num>
  <w:num w:numId="39">
    <w:abstractNumId w:val="31"/>
  </w:num>
  <w:num w:numId="40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5"/>
  </w:num>
  <w:num w:numId="42">
    <w:abstractNumId w:val="20"/>
  </w:num>
  <w:num w:numId="43">
    <w:abstractNumId w:val="30"/>
  </w:num>
  <w:num w:numId="44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7813"/>
    <w:rsid w:val="00000292"/>
    <w:rsid w:val="0000207A"/>
    <w:rsid w:val="000027B1"/>
    <w:rsid w:val="00004B0C"/>
    <w:rsid w:val="00006A8C"/>
    <w:rsid w:val="00006E67"/>
    <w:rsid w:val="00006F2F"/>
    <w:rsid w:val="00007523"/>
    <w:rsid w:val="0000767B"/>
    <w:rsid w:val="00011B2B"/>
    <w:rsid w:val="000121A0"/>
    <w:rsid w:val="0001387B"/>
    <w:rsid w:val="00013936"/>
    <w:rsid w:val="0001435F"/>
    <w:rsid w:val="00017378"/>
    <w:rsid w:val="00020118"/>
    <w:rsid w:val="000219E8"/>
    <w:rsid w:val="00023710"/>
    <w:rsid w:val="00027D35"/>
    <w:rsid w:val="00031083"/>
    <w:rsid w:val="00031182"/>
    <w:rsid w:val="000313BB"/>
    <w:rsid w:val="000314D3"/>
    <w:rsid w:val="000339DB"/>
    <w:rsid w:val="00033B2C"/>
    <w:rsid w:val="00033F5D"/>
    <w:rsid w:val="00034E4F"/>
    <w:rsid w:val="000352ED"/>
    <w:rsid w:val="000358B2"/>
    <w:rsid w:val="0003610E"/>
    <w:rsid w:val="000368D4"/>
    <w:rsid w:val="00037311"/>
    <w:rsid w:val="00045BE7"/>
    <w:rsid w:val="000514D7"/>
    <w:rsid w:val="00051A76"/>
    <w:rsid w:val="00052B7D"/>
    <w:rsid w:val="000540CF"/>
    <w:rsid w:val="0005490C"/>
    <w:rsid w:val="00057273"/>
    <w:rsid w:val="000573BF"/>
    <w:rsid w:val="00063A0F"/>
    <w:rsid w:val="00067940"/>
    <w:rsid w:val="00067B7D"/>
    <w:rsid w:val="000703E4"/>
    <w:rsid w:val="00073311"/>
    <w:rsid w:val="0007639F"/>
    <w:rsid w:val="00081716"/>
    <w:rsid w:val="00082375"/>
    <w:rsid w:val="00082601"/>
    <w:rsid w:val="00082BEF"/>
    <w:rsid w:val="00083937"/>
    <w:rsid w:val="00084869"/>
    <w:rsid w:val="00085A1F"/>
    <w:rsid w:val="00086514"/>
    <w:rsid w:val="000872B7"/>
    <w:rsid w:val="000879FA"/>
    <w:rsid w:val="00087AD8"/>
    <w:rsid w:val="00090A48"/>
    <w:rsid w:val="0009143C"/>
    <w:rsid w:val="000932FF"/>
    <w:rsid w:val="000950A6"/>
    <w:rsid w:val="0009518C"/>
    <w:rsid w:val="0009645B"/>
    <w:rsid w:val="000973DA"/>
    <w:rsid w:val="000A1F25"/>
    <w:rsid w:val="000A295C"/>
    <w:rsid w:val="000A2D90"/>
    <w:rsid w:val="000A31D3"/>
    <w:rsid w:val="000A476D"/>
    <w:rsid w:val="000A5007"/>
    <w:rsid w:val="000A6D91"/>
    <w:rsid w:val="000A7EF9"/>
    <w:rsid w:val="000B13D0"/>
    <w:rsid w:val="000B3F94"/>
    <w:rsid w:val="000B4C4A"/>
    <w:rsid w:val="000B4FDE"/>
    <w:rsid w:val="000B5C20"/>
    <w:rsid w:val="000B6408"/>
    <w:rsid w:val="000C464D"/>
    <w:rsid w:val="000C5502"/>
    <w:rsid w:val="000C6523"/>
    <w:rsid w:val="000D01CD"/>
    <w:rsid w:val="000D2196"/>
    <w:rsid w:val="000D3289"/>
    <w:rsid w:val="000D345A"/>
    <w:rsid w:val="000D40F7"/>
    <w:rsid w:val="000D417C"/>
    <w:rsid w:val="000D5D67"/>
    <w:rsid w:val="000D6229"/>
    <w:rsid w:val="000D7226"/>
    <w:rsid w:val="000E0CF9"/>
    <w:rsid w:val="000E0DC8"/>
    <w:rsid w:val="000E259A"/>
    <w:rsid w:val="000E3C6D"/>
    <w:rsid w:val="000E74E8"/>
    <w:rsid w:val="000E7B41"/>
    <w:rsid w:val="000F4B7F"/>
    <w:rsid w:val="000F53B2"/>
    <w:rsid w:val="000F545A"/>
    <w:rsid w:val="000F5460"/>
    <w:rsid w:val="000F5744"/>
    <w:rsid w:val="000F6634"/>
    <w:rsid w:val="00100B04"/>
    <w:rsid w:val="00103002"/>
    <w:rsid w:val="001035C9"/>
    <w:rsid w:val="0010466E"/>
    <w:rsid w:val="00105EF1"/>
    <w:rsid w:val="00107BD5"/>
    <w:rsid w:val="001111D4"/>
    <w:rsid w:val="0011222F"/>
    <w:rsid w:val="001126EF"/>
    <w:rsid w:val="00113612"/>
    <w:rsid w:val="00115145"/>
    <w:rsid w:val="001157F5"/>
    <w:rsid w:val="001165BC"/>
    <w:rsid w:val="00116D11"/>
    <w:rsid w:val="00121DD3"/>
    <w:rsid w:val="00122ED4"/>
    <w:rsid w:val="00123A83"/>
    <w:rsid w:val="00123FAE"/>
    <w:rsid w:val="00124673"/>
    <w:rsid w:val="001251A3"/>
    <w:rsid w:val="00125205"/>
    <w:rsid w:val="00125DBD"/>
    <w:rsid w:val="00132119"/>
    <w:rsid w:val="0013334A"/>
    <w:rsid w:val="00133D84"/>
    <w:rsid w:val="001356CE"/>
    <w:rsid w:val="001362D1"/>
    <w:rsid w:val="00136A12"/>
    <w:rsid w:val="001372C5"/>
    <w:rsid w:val="00137D14"/>
    <w:rsid w:val="00141415"/>
    <w:rsid w:val="00142C78"/>
    <w:rsid w:val="001470CF"/>
    <w:rsid w:val="00150489"/>
    <w:rsid w:val="00150A08"/>
    <w:rsid w:val="00152036"/>
    <w:rsid w:val="0015278B"/>
    <w:rsid w:val="00154C0E"/>
    <w:rsid w:val="00155475"/>
    <w:rsid w:val="001558D4"/>
    <w:rsid w:val="00155E36"/>
    <w:rsid w:val="00157895"/>
    <w:rsid w:val="00160358"/>
    <w:rsid w:val="00160CE2"/>
    <w:rsid w:val="00160D29"/>
    <w:rsid w:val="001615F6"/>
    <w:rsid w:val="0016193E"/>
    <w:rsid w:val="00162824"/>
    <w:rsid w:val="00165B10"/>
    <w:rsid w:val="00166951"/>
    <w:rsid w:val="001671DD"/>
    <w:rsid w:val="00167A5C"/>
    <w:rsid w:val="001723CD"/>
    <w:rsid w:val="00173707"/>
    <w:rsid w:val="0017384B"/>
    <w:rsid w:val="00175E78"/>
    <w:rsid w:val="001770E9"/>
    <w:rsid w:val="00182405"/>
    <w:rsid w:val="001856C2"/>
    <w:rsid w:val="00187448"/>
    <w:rsid w:val="00190919"/>
    <w:rsid w:val="00190F96"/>
    <w:rsid w:val="00191761"/>
    <w:rsid w:val="00192EBD"/>
    <w:rsid w:val="00193D7F"/>
    <w:rsid w:val="00196A32"/>
    <w:rsid w:val="00196ADE"/>
    <w:rsid w:val="001A12B4"/>
    <w:rsid w:val="001A4013"/>
    <w:rsid w:val="001A5562"/>
    <w:rsid w:val="001B15B2"/>
    <w:rsid w:val="001B5B01"/>
    <w:rsid w:val="001C2CD1"/>
    <w:rsid w:val="001C45EA"/>
    <w:rsid w:val="001C4DEB"/>
    <w:rsid w:val="001C5E60"/>
    <w:rsid w:val="001C5ED4"/>
    <w:rsid w:val="001C68A2"/>
    <w:rsid w:val="001D0D2B"/>
    <w:rsid w:val="001D1353"/>
    <w:rsid w:val="001D2BD7"/>
    <w:rsid w:val="001D4C6A"/>
    <w:rsid w:val="001D5034"/>
    <w:rsid w:val="001D5E1B"/>
    <w:rsid w:val="001D7F44"/>
    <w:rsid w:val="001E02B1"/>
    <w:rsid w:val="001E5B22"/>
    <w:rsid w:val="001E7D4C"/>
    <w:rsid w:val="001F0870"/>
    <w:rsid w:val="001F1504"/>
    <w:rsid w:val="001F16C3"/>
    <w:rsid w:val="001F25FF"/>
    <w:rsid w:val="001F28E8"/>
    <w:rsid w:val="002014E2"/>
    <w:rsid w:val="00201EB9"/>
    <w:rsid w:val="002029CA"/>
    <w:rsid w:val="002039CA"/>
    <w:rsid w:val="00203A66"/>
    <w:rsid w:val="00204D60"/>
    <w:rsid w:val="00207BA4"/>
    <w:rsid w:val="00212814"/>
    <w:rsid w:val="002159B9"/>
    <w:rsid w:val="0022124D"/>
    <w:rsid w:val="00221A7F"/>
    <w:rsid w:val="00221B24"/>
    <w:rsid w:val="0022257E"/>
    <w:rsid w:val="00223E8F"/>
    <w:rsid w:val="00223FE7"/>
    <w:rsid w:val="002268AC"/>
    <w:rsid w:val="00226C60"/>
    <w:rsid w:val="00227BFF"/>
    <w:rsid w:val="00227E1A"/>
    <w:rsid w:val="00235501"/>
    <w:rsid w:val="00236579"/>
    <w:rsid w:val="00237A45"/>
    <w:rsid w:val="002416B2"/>
    <w:rsid w:val="00242D98"/>
    <w:rsid w:val="00244129"/>
    <w:rsid w:val="002476F2"/>
    <w:rsid w:val="00247C2B"/>
    <w:rsid w:val="002535C7"/>
    <w:rsid w:val="00253E4C"/>
    <w:rsid w:val="00255CC4"/>
    <w:rsid w:val="00256B2B"/>
    <w:rsid w:val="00257B57"/>
    <w:rsid w:val="002619A8"/>
    <w:rsid w:val="00263876"/>
    <w:rsid w:val="002643C0"/>
    <w:rsid w:val="002664C7"/>
    <w:rsid w:val="00270897"/>
    <w:rsid w:val="00270CCD"/>
    <w:rsid w:val="00271B40"/>
    <w:rsid w:val="002729B8"/>
    <w:rsid w:val="0027450E"/>
    <w:rsid w:val="002751CF"/>
    <w:rsid w:val="0027778F"/>
    <w:rsid w:val="002824E4"/>
    <w:rsid w:val="00282C7A"/>
    <w:rsid w:val="00283DA6"/>
    <w:rsid w:val="002843EA"/>
    <w:rsid w:val="002848F3"/>
    <w:rsid w:val="002856D3"/>
    <w:rsid w:val="00286B1F"/>
    <w:rsid w:val="00286FFB"/>
    <w:rsid w:val="0028730C"/>
    <w:rsid w:val="002905C4"/>
    <w:rsid w:val="00290C28"/>
    <w:rsid w:val="0029145F"/>
    <w:rsid w:val="00293D27"/>
    <w:rsid w:val="00294E9C"/>
    <w:rsid w:val="00294F93"/>
    <w:rsid w:val="00297C95"/>
    <w:rsid w:val="002A1DF7"/>
    <w:rsid w:val="002A3BCD"/>
    <w:rsid w:val="002A3BEB"/>
    <w:rsid w:val="002A4019"/>
    <w:rsid w:val="002A434E"/>
    <w:rsid w:val="002A55FB"/>
    <w:rsid w:val="002A7009"/>
    <w:rsid w:val="002A751B"/>
    <w:rsid w:val="002A7839"/>
    <w:rsid w:val="002B0288"/>
    <w:rsid w:val="002B12FF"/>
    <w:rsid w:val="002B26CD"/>
    <w:rsid w:val="002B3661"/>
    <w:rsid w:val="002B45BC"/>
    <w:rsid w:val="002B48A8"/>
    <w:rsid w:val="002B4952"/>
    <w:rsid w:val="002B5346"/>
    <w:rsid w:val="002B6012"/>
    <w:rsid w:val="002B74A5"/>
    <w:rsid w:val="002B7A6A"/>
    <w:rsid w:val="002C0887"/>
    <w:rsid w:val="002C1A6C"/>
    <w:rsid w:val="002C1BD2"/>
    <w:rsid w:val="002C2F91"/>
    <w:rsid w:val="002C5D24"/>
    <w:rsid w:val="002C6077"/>
    <w:rsid w:val="002C6E26"/>
    <w:rsid w:val="002C7D88"/>
    <w:rsid w:val="002D2984"/>
    <w:rsid w:val="002D66C6"/>
    <w:rsid w:val="002D7EEC"/>
    <w:rsid w:val="002E10A6"/>
    <w:rsid w:val="002E1D5B"/>
    <w:rsid w:val="002E3114"/>
    <w:rsid w:val="002E333A"/>
    <w:rsid w:val="002E5498"/>
    <w:rsid w:val="002E59B0"/>
    <w:rsid w:val="002E6608"/>
    <w:rsid w:val="002E7178"/>
    <w:rsid w:val="002E74DF"/>
    <w:rsid w:val="002E7630"/>
    <w:rsid w:val="002E79A4"/>
    <w:rsid w:val="002E7BDB"/>
    <w:rsid w:val="002F06DD"/>
    <w:rsid w:val="002F1733"/>
    <w:rsid w:val="002F19BA"/>
    <w:rsid w:val="002F42CB"/>
    <w:rsid w:val="002F64B4"/>
    <w:rsid w:val="002F7F22"/>
    <w:rsid w:val="00300ACF"/>
    <w:rsid w:val="00301F86"/>
    <w:rsid w:val="003049BC"/>
    <w:rsid w:val="00305848"/>
    <w:rsid w:val="00305851"/>
    <w:rsid w:val="00306089"/>
    <w:rsid w:val="00306167"/>
    <w:rsid w:val="00307733"/>
    <w:rsid w:val="00310AEC"/>
    <w:rsid w:val="00311E16"/>
    <w:rsid w:val="00312B6B"/>
    <w:rsid w:val="003146BC"/>
    <w:rsid w:val="00316AA1"/>
    <w:rsid w:val="003200D1"/>
    <w:rsid w:val="003215F8"/>
    <w:rsid w:val="00326AD3"/>
    <w:rsid w:val="003327B4"/>
    <w:rsid w:val="00332C0D"/>
    <w:rsid w:val="0033309A"/>
    <w:rsid w:val="0033465B"/>
    <w:rsid w:val="003347F3"/>
    <w:rsid w:val="00334D07"/>
    <w:rsid w:val="00334DFE"/>
    <w:rsid w:val="00334F13"/>
    <w:rsid w:val="003372BD"/>
    <w:rsid w:val="00337FAA"/>
    <w:rsid w:val="00342661"/>
    <w:rsid w:val="00344D23"/>
    <w:rsid w:val="00347727"/>
    <w:rsid w:val="00350F88"/>
    <w:rsid w:val="003527CA"/>
    <w:rsid w:val="0035338E"/>
    <w:rsid w:val="00355783"/>
    <w:rsid w:val="00355A20"/>
    <w:rsid w:val="003607AE"/>
    <w:rsid w:val="0036080B"/>
    <w:rsid w:val="003622BA"/>
    <w:rsid w:val="0036291C"/>
    <w:rsid w:val="00364C77"/>
    <w:rsid w:val="003661D8"/>
    <w:rsid w:val="00372636"/>
    <w:rsid w:val="0037302E"/>
    <w:rsid w:val="003733EA"/>
    <w:rsid w:val="0037705F"/>
    <w:rsid w:val="00377845"/>
    <w:rsid w:val="0038273A"/>
    <w:rsid w:val="00383223"/>
    <w:rsid w:val="003836A0"/>
    <w:rsid w:val="00383916"/>
    <w:rsid w:val="00383957"/>
    <w:rsid w:val="00390631"/>
    <w:rsid w:val="0039324E"/>
    <w:rsid w:val="00395742"/>
    <w:rsid w:val="00395A1F"/>
    <w:rsid w:val="00395AC0"/>
    <w:rsid w:val="003972C0"/>
    <w:rsid w:val="003978EA"/>
    <w:rsid w:val="003A0094"/>
    <w:rsid w:val="003A0136"/>
    <w:rsid w:val="003A2287"/>
    <w:rsid w:val="003A2529"/>
    <w:rsid w:val="003A3E31"/>
    <w:rsid w:val="003A43C2"/>
    <w:rsid w:val="003A51D3"/>
    <w:rsid w:val="003A6058"/>
    <w:rsid w:val="003B0373"/>
    <w:rsid w:val="003B1413"/>
    <w:rsid w:val="003B431C"/>
    <w:rsid w:val="003B4355"/>
    <w:rsid w:val="003B5768"/>
    <w:rsid w:val="003B67FB"/>
    <w:rsid w:val="003C09AF"/>
    <w:rsid w:val="003C0A26"/>
    <w:rsid w:val="003C1ECE"/>
    <w:rsid w:val="003C298F"/>
    <w:rsid w:val="003C2B2A"/>
    <w:rsid w:val="003C31FA"/>
    <w:rsid w:val="003D1015"/>
    <w:rsid w:val="003D19FB"/>
    <w:rsid w:val="003E55F7"/>
    <w:rsid w:val="003E61B9"/>
    <w:rsid w:val="003F0A91"/>
    <w:rsid w:val="003F19A9"/>
    <w:rsid w:val="003F28F7"/>
    <w:rsid w:val="003F49A2"/>
    <w:rsid w:val="003F4C64"/>
    <w:rsid w:val="003F7429"/>
    <w:rsid w:val="00400439"/>
    <w:rsid w:val="00400D7B"/>
    <w:rsid w:val="00402C22"/>
    <w:rsid w:val="00402E93"/>
    <w:rsid w:val="004030AB"/>
    <w:rsid w:val="004034A8"/>
    <w:rsid w:val="00407285"/>
    <w:rsid w:val="00411894"/>
    <w:rsid w:val="00412ED6"/>
    <w:rsid w:val="00412FD2"/>
    <w:rsid w:val="0041746E"/>
    <w:rsid w:val="00417A07"/>
    <w:rsid w:val="004227C6"/>
    <w:rsid w:val="00423483"/>
    <w:rsid w:val="00426577"/>
    <w:rsid w:val="00432497"/>
    <w:rsid w:val="004335F8"/>
    <w:rsid w:val="00433F7B"/>
    <w:rsid w:val="004346F6"/>
    <w:rsid w:val="00434EA2"/>
    <w:rsid w:val="00435CC7"/>
    <w:rsid w:val="00436607"/>
    <w:rsid w:val="00437928"/>
    <w:rsid w:val="004404C6"/>
    <w:rsid w:val="00443CAF"/>
    <w:rsid w:val="0044502B"/>
    <w:rsid w:val="00445056"/>
    <w:rsid w:val="0044508A"/>
    <w:rsid w:val="00446CEB"/>
    <w:rsid w:val="00447629"/>
    <w:rsid w:val="004478AA"/>
    <w:rsid w:val="004501F4"/>
    <w:rsid w:val="00450D07"/>
    <w:rsid w:val="00451445"/>
    <w:rsid w:val="00453B84"/>
    <w:rsid w:val="00453FE1"/>
    <w:rsid w:val="00454406"/>
    <w:rsid w:val="00454E08"/>
    <w:rsid w:val="004550E0"/>
    <w:rsid w:val="0045661E"/>
    <w:rsid w:val="004570B4"/>
    <w:rsid w:val="0046206E"/>
    <w:rsid w:val="00462B0F"/>
    <w:rsid w:val="0046497F"/>
    <w:rsid w:val="0046691B"/>
    <w:rsid w:val="004672A9"/>
    <w:rsid w:val="00470BA9"/>
    <w:rsid w:val="00472E75"/>
    <w:rsid w:val="004736BF"/>
    <w:rsid w:val="00473AA6"/>
    <w:rsid w:val="004752C2"/>
    <w:rsid w:val="00477429"/>
    <w:rsid w:val="0048176E"/>
    <w:rsid w:val="00481DE2"/>
    <w:rsid w:val="00483198"/>
    <w:rsid w:val="00483D6C"/>
    <w:rsid w:val="00485C5F"/>
    <w:rsid w:val="004864F5"/>
    <w:rsid w:val="00490B4C"/>
    <w:rsid w:val="00492205"/>
    <w:rsid w:val="0049237D"/>
    <w:rsid w:val="004968A2"/>
    <w:rsid w:val="004A1745"/>
    <w:rsid w:val="004A2D3D"/>
    <w:rsid w:val="004A38C6"/>
    <w:rsid w:val="004A39CA"/>
    <w:rsid w:val="004A5919"/>
    <w:rsid w:val="004B4661"/>
    <w:rsid w:val="004B72DB"/>
    <w:rsid w:val="004C017A"/>
    <w:rsid w:val="004C0742"/>
    <w:rsid w:val="004C1C79"/>
    <w:rsid w:val="004C24D5"/>
    <w:rsid w:val="004C2542"/>
    <w:rsid w:val="004C3009"/>
    <w:rsid w:val="004C4CB6"/>
    <w:rsid w:val="004C5CFF"/>
    <w:rsid w:val="004C6824"/>
    <w:rsid w:val="004C7347"/>
    <w:rsid w:val="004D1225"/>
    <w:rsid w:val="004E0404"/>
    <w:rsid w:val="004E7C6C"/>
    <w:rsid w:val="004E7D4C"/>
    <w:rsid w:val="004F0898"/>
    <w:rsid w:val="004F149C"/>
    <w:rsid w:val="004F1824"/>
    <w:rsid w:val="004F1AF1"/>
    <w:rsid w:val="004F2315"/>
    <w:rsid w:val="004F4472"/>
    <w:rsid w:val="004F4CFA"/>
    <w:rsid w:val="004F5F69"/>
    <w:rsid w:val="004F6C03"/>
    <w:rsid w:val="004F71EF"/>
    <w:rsid w:val="00502227"/>
    <w:rsid w:val="005022B7"/>
    <w:rsid w:val="005043DA"/>
    <w:rsid w:val="00504C6B"/>
    <w:rsid w:val="00504D7B"/>
    <w:rsid w:val="00505000"/>
    <w:rsid w:val="005055EA"/>
    <w:rsid w:val="005077B4"/>
    <w:rsid w:val="005102DF"/>
    <w:rsid w:val="00511428"/>
    <w:rsid w:val="00512BC8"/>
    <w:rsid w:val="005133AC"/>
    <w:rsid w:val="00513400"/>
    <w:rsid w:val="00514F13"/>
    <w:rsid w:val="005150BF"/>
    <w:rsid w:val="00515123"/>
    <w:rsid w:val="00515E3C"/>
    <w:rsid w:val="00516A73"/>
    <w:rsid w:val="00516CFA"/>
    <w:rsid w:val="00517327"/>
    <w:rsid w:val="0051796C"/>
    <w:rsid w:val="00521035"/>
    <w:rsid w:val="00521DDA"/>
    <w:rsid w:val="0052348E"/>
    <w:rsid w:val="00526F1C"/>
    <w:rsid w:val="00527A4B"/>
    <w:rsid w:val="00530830"/>
    <w:rsid w:val="0053119C"/>
    <w:rsid w:val="00532249"/>
    <w:rsid w:val="005359FB"/>
    <w:rsid w:val="00535A66"/>
    <w:rsid w:val="005365C2"/>
    <w:rsid w:val="00536B53"/>
    <w:rsid w:val="005371EF"/>
    <w:rsid w:val="005375A8"/>
    <w:rsid w:val="0054035E"/>
    <w:rsid w:val="00541551"/>
    <w:rsid w:val="00541659"/>
    <w:rsid w:val="00541B8A"/>
    <w:rsid w:val="00543304"/>
    <w:rsid w:val="0054419F"/>
    <w:rsid w:val="00544527"/>
    <w:rsid w:val="00546979"/>
    <w:rsid w:val="005502A5"/>
    <w:rsid w:val="00550F49"/>
    <w:rsid w:val="00551B23"/>
    <w:rsid w:val="00553AB6"/>
    <w:rsid w:val="00554156"/>
    <w:rsid w:val="0056362A"/>
    <w:rsid w:val="00563EDC"/>
    <w:rsid w:val="00564914"/>
    <w:rsid w:val="00567114"/>
    <w:rsid w:val="00567445"/>
    <w:rsid w:val="00570992"/>
    <w:rsid w:val="00570CF1"/>
    <w:rsid w:val="00570E55"/>
    <w:rsid w:val="00574D5D"/>
    <w:rsid w:val="00575912"/>
    <w:rsid w:val="00580273"/>
    <w:rsid w:val="00580F62"/>
    <w:rsid w:val="0058132B"/>
    <w:rsid w:val="005827FA"/>
    <w:rsid w:val="00582936"/>
    <w:rsid w:val="0058346C"/>
    <w:rsid w:val="005844C8"/>
    <w:rsid w:val="00587FA4"/>
    <w:rsid w:val="00595882"/>
    <w:rsid w:val="0059627B"/>
    <w:rsid w:val="00596338"/>
    <w:rsid w:val="00596D60"/>
    <w:rsid w:val="005976CF"/>
    <w:rsid w:val="005A035B"/>
    <w:rsid w:val="005A065A"/>
    <w:rsid w:val="005A3675"/>
    <w:rsid w:val="005A388A"/>
    <w:rsid w:val="005A5D82"/>
    <w:rsid w:val="005A71EB"/>
    <w:rsid w:val="005A75ED"/>
    <w:rsid w:val="005B2F4D"/>
    <w:rsid w:val="005B512A"/>
    <w:rsid w:val="005B5388"/>
    <w:rsid w:val="005B5509"/>
    <w:rsid w:val="005B59EC"/>
    <w:rsid w:val="005B7E86"/>
    <w:rsid w:val="005C0942"/>
    <w:rsid w:val="005C1B5D"/>
    <w:rsid w:val="005C295F"/>
    <w:rsid w:val="005C2C42"/>
    <w:rsid w:val="005C3708"/>
    <w:rsid w:val="005C5BE8"/>
    <w:rsid w:val="005C6A49"/>
    <w:rsid w:val="005C7A8F"/>
    <w:rsid w:val="005D581A"/>
    <w:rsid w:val="005D6583"/>
    <w:rsid w:val="005D68A6"/>
    <w:rsid w:val="005D7E89"/>
    <w:rsid w:val="005E06EB"/>
    <w:rsid w:val="005E1158"/>
    <w:rsid w:val="005E19BD"/>
    <w:rsid w:val="005E1AEA"/>
    <w:rsid w:val="005E2797"/>
    <w:rsid w:val="005E5B1D"/>
    <w:rsid w:val="005E5D9E"/>
    <w:rsid w:val="005E7197"/>
    <w:rsid w:val="005E7ACC"/>
    <w:rsid w:val="005F1795"/>
    <w:rsid w:val="005F2342"/>
    <w:rsid w:val="005F318B"/>
    <w:rsid w:val="005F51B4"/>
    <w:rsid w:val="005F5494"/>
    <w:rsid w:val="005F56BD"/>
    <w:rsid w:val="005F5BB9"/>
    <w:rsid w:val="005F64AE"/>
    <w:rsid w:val="00601ABC"/>
    <w:rsid w:val="00601CC3"/>
    <w:rsid w:val="00602369"/>
    <w:rsid w:val="00602713"/>
    <w:rsid w:val="00606084"/>
    <w:rsid w:val="006075BA"/>
    <w:rsid w:val="00610A66"/>
    <w:rsid w:val="006131BB"/>
    <w:rsid w:val="00613866"/>
    <w:rsid w:val="00613A8B"/>
    <w:rsid w:val="00616464"/>
    <w:rsid w:val="00616C03"/>
    <w:rsid w:val="00617221"/>
    <w:rsid w:val="00617CC5"/>
    <w:rsid w:val="0062262A"/>
    <w:rsid w:val="006235DE"/>
    <w:rsid w:val="00625D07"/>
    <w:rsid w:val="006265FB"/>
    <w:rsid w:val="00627940"/>
    <w:rsid w:val="00627D7B"/>
    <w:rsid w:val="006315AE"/>
    <w:rsid w:val="0063242E"/>
    <w:rsid w:val="00634C91"/>
    <w:rsid w:val="006351D1"/>
    <w:rsid w:val="00636534"/>
    <w:rsid w:val="00640714"/>
    <w:rsid w:val="00640FA1"/>
    <w:rsid w:val="006413A0"/>
    <w:rsid w:val="00643947"/>
    <w:rsid w:val="00643D44"/>
    <w:rsid w:val="0064479A"/>
    <w:rsid w:val="00644911"/>
    <w:rsid w:val="00646695"/>
    <w:rsid w:val="006473BE"/>
    <w:rsid w:val="00647502"/>
    <w:rsid w:val="006519B3"/>
    <w:rsid w:val="006523C5"/>
    <w:rsid w:val="00652405"/>
    <w:rsid w:val="006534C5"/>
    <w:rsid w:val="00655BE3"/>
    <w:rsid w:val="006560D1"/>
    <w:rsid w:val="00656585"/>
    <w:rsid w:val="006569AE"/>
    <w:rsid w:val="00656EB5"/>
    <w:rsid w:val="006572AE"/>
    <w:rsid w:val="00663139"/>
    <w:rsid w:val="00666043"/>
    <w:rsid w:val="006710A3"/>
    <w:rsid w:val="00672064"/>
    <w:rsid w:val="00672117"/>
    <w:rsid w:val="006764BD"/>
    <w:rsid w:val="00677CEC"/>
    <w:rsid w:val="00685310"/>
    <w:rsid w:val="006859B0"/>
    <w:rsid w:val="00686973"/>
    <w:rsid w:val="00687E22"/>
    <w:rsid w:val="006917A9"/>
    <w:rsid w:val="006925C5"/>
    <w:rsid w:val="00694370"/>
    <w:rsid w:val="00694D42"/>
    <w:rsid w:val="0069537C"/>
    <w:rsid w:val="0069574B"/>
    <w:rsid w:val="006962EC"/>
    <w:rsid w:val="00697070"/>
    <w:rsid w:val="00697568"/>
    <w:rsid w:val="006A00C5"/>
    <w:rsid w:val="006A0F94"/>
    <w:rsid w:val="006A5B28"/>
    <w:rsid w:val="006A5F67"/>
    <w:rsid w:val="006A68C2"/>
    <w:rsid w:val="006A7813"/>
    <w:rsid w:val="006A7C45"/>
    <w:rsid w:val="006B1D2E"/>
    <w:rsid w:val="006B203A"/>
    <w:rsid w:val="006B30D2"/>
    <w:rsid w:val="006B48FA"/>
    <w:rsid w:val="006B4BA1"/>
    <w:rsid w:val="006B6D52"/>
    <w:rsid w:val="006B78CF"/>
    <w:rsid w:val="006C1088"/>
    <w:rsid w:val="006C1AC8"/>
    <w:rsid w:val="006C5B3A"/>
    <w:rsid w:val="006C699D"/>
    <w:rsid w:val="006C6BC3"/>
    <w:rsid w:val="006D0C65"/>
    <w:rsid w:val="006D45AE"/>
    <w:rsid w:val="006D681A"/>
    <w:rsid w:val="006E32B7"/>
    <w:rsid w:val="006E3877"/>
    <w:rsid w:val="006E53A8"/>
    <w:rsid w:val="006F2D14"/>
    <w:rsid w:val="006F414B"/>
    <w:rsid w:val="006F46BF"/>
    <w:rsid w:val="006F4DF2"/>
    <w:rsid w:val="006F6613"/>
    <w:rsid w:val="006F75F0"/>
    <w:rsid w:val="006F7DBC"/>
    <w:rsid w:val="007002E2"/>
    <w:rsid w:val="00700FBA"/>
    <w:rsid w:val="0070128E"/>
    <w:rsid w:val="007031B7"/>
    <w:rsid w:val="00703C4A"/>
    <w:rsid w:val="00704030"/>
    <w:rsid w:val="007041AE"/>
    <w:rsid w:val="00710E7C"/>
    <w:rsid w:val="00711E41"/>
    <w:rsid w:val="00712C66"/>
    <w:rsid w:val="007140A5"/>
    <w:rsid w:val="0071550C"/>
    <w:rsid w:val="007155D8"/>
    <w:rsid w:val="00715CF2"/>
    <w:rsid w:val="00716115"/>
    <w:rsid w:val="0072071D"/>
    <w:rsid w:val="00720F16"/>
    <w:rsid w:val="00721682"/>
    <w:rsid w:val="00723316"/>
    <w:rsid w:val="007258B7"/>
    <w:rsid w:val="00726008"/>
    <w:rsid w:val="00727AB0"/>
    <w:rsid w:val="0073193B"/>
    <w:rsid w:val="007326F4"/>
    <w:rsid w:val="00740874"/>
    <w:rsid w:val="0074353B"/>
    <w:rsid w:val="00743894"/>
    <w:rsid w:val="00744758"/>
    <w:rsid w:val="00745818"/>
    <w:rsid w:val="00750483"/>
    <w:rsid w:val="00754C57"/>
    <w:rsid w:val="007556C2"/>
    <w:rsid w:val="007558D0"/>
    <w:rsid w:val="00756CAE"/>
    <w:rsid w:val="00757131"/>
    <w:rsid w:val="00757350"/>
    <w:rsid w:val="00757A8E"/>
    <w:rsid w:val="00760911"/>
    <w:rsid w:val="00761188"/>
    <w:rsid w:val="007618A2"/>
    <w:rsid w:val="00764505"/>
    <w:rsid w:val="007663A7"/>
    <w:rsid w:val="00766635"/>
    <w:rsid w:val="00767C4D"/>
    <w:rsid w:val="00770C37"/>
    <w:rsid w:val="00771ED6"/>
    <w:rsid w:val="00772002"/>
    <w:rsid w:val="00772951"/>
    <w:rsid w:val="00773E0B"/>
    <w:rsid w:val="00773E77"/>
    <w:rsid w:val="0077415C"/>
    <w:rsid w:val="0078075C"/>
    <w:rsid w:val="0078191B"/>
    <w:rsid w:val="00783F2B"/>
    <w:rsid w:val="00785809"/>
    <w:rsid w:val="00786303"/>
    <w:rsid w:val="007918BD"/>
    <w:rsid w:val="00792157"/>
    <w:rsid w:val="0079245B"/>
    <w:rsid w:val="00795ED0"/>
    <w:rsid w:val="0079623E"/>
    <w:rsid w:val="00796612"/>
    <w:rsid w:val="00797A85"/>
    <w:rsid w:val="007A0A19"/>
    <w:rsid w:val="007A0D2C"/>
    <w:rsid w:val="007A2D9A"/>
    <w:rsid w:val="007A49F6"/>
    <w:rsid w:val="007A5444"/>
    <w:rsid w:val="007A632B"/>
    <w:rsid w:val="007A7077"/>
    <w:rsid w:val="007B0558"/>
    <w:rsid w:val="007B36E2"/>
    <w:rsid w:val="007B39B0"/>
    <w:rsid w:val="007B410D"/>
    <w:rsid w:val="007B5894"/>
    <w:rsid w:val="007B5AB8"/>
    <w:rsid w:val="007B624F"/>
    <w:rsid w:val="007B660A"/>
    <w:rsid w:val="007B6970"/>
    <w:rsid w:val="007C19A0"/>
    <w:rsid w:val="007C29DA"/>
    <w:rsid w:val="007C3762"/>
    <w:rsid w:val="007C463B"/>
    <w:rsid w:val="007C7551"/>
    <w:rsid w:val="007C7775"/>
    <w:rsid w:val="007D0286"/>
    <w:rsid w:val="007D06DD"/>
    <w:rsid w:val="007D07D3"/>
    <w:rsid w:val="007D08F0"/>
    <w:rsid w:val="007D12E0"/>
    <w:rsid w:val="007D23BC"/>
    <w:rsid w:val="007D2D5C"/>
    <w:rsid w:val="007D40E0"/>
    <w:rsid w:val="007D4A70"/>
    <w:rsid w:val="007D4EC3"/>
    <w:rsid w:val="007D5CBA"/>
    <w:rsid w:val="007E04F8"/>
    <w:rsid w:val="007E2661"/>
    <w:rsid w:val="007E707A"/>
    <w:rsid w:val="007F3369"/>
    <w:rsid w:val="007F55B6"/>
    <w:rsid w:val="007F794A"/>
    <w:rsid w:val="0080082B"/>
    <w:rsid w:val="00803C5C"/>
    <w:rsid w:val="008043FF"/>
    <w:rsid w:val="008044A6"/>
    <w:rsid w:val="00804E05"/>
    <w:rsid w:val="008062F5"/>
    <w:rsid w:val="008076CC"/>
    <w:rsid w:val="00810C6B"/>
    <w:rsid w:val="0081111D"/>
    <w:rsid w:val="008114E2"/>
    <w:rsid w:val="00813C3E"/>
    <w:rsid w:val="0081443B"/>
    <w:rsid w:val="00816BAD"/>
    <w:rsid w:val="008171B8"/>
    <w:rsid w:val="0081786A"/>
    <w:rsid w:val="008201E3"/>
    <w:rsid w:val="00820FC6"/>
    <w:rsid w:val="00824252"/>
    <w:rsid w:val="00824CA0"/>
    <w:rsid w:val="008257CB"/>
    <w:rsid w:val="00825EA4"/>
    <w:rsid w:val="0082663C"/>
    <w:rsid w:val="0082676C"/>
    <w:rsid w:val="008267A7"/>
    <w:rsid w:val="00830DD7"/>
    <w:rsid w:val="008317FC"/>
    <w:rsid w:val="00832D70"/>
    <w:rsid w:val="00832F8B"/>
    <w:rsid w:val="008337A4"/>
    <w:rsid w:val="00834404"/>
    <w:rsid w:val="008359D3"/>
    <w:rsid w:val="00835A83"/>
    <w:rsid w:val="0083704D"/>
    <w:rsid w:val="008372CF"/>
    <w:rsid w:val="00837E40"/>
    <w:rsid w:val="0084557D"/>
    <w:rsid w:val="00854AD6"/>
    <w:rsid w:val="008554E8"/>
    <w:rsid w:val="00855CC5"/>
    <w:rsid w:val="00857857"/>
    <w:rsid w:val="00860A1D"/>
    <w:rsid w:val="008671C0"/>
    <w:rsid w:val="00871C5D"/>
    <w:rsid w:val="00872E23"/>
    <w:rsid w:val="0087414C"/>
    <w:rsid w:val="00875B83"/>
    <w:rsid w:val="008802B5"/>
    <w:rsid w:val="00883B5A"/>
    <w:rsid w:val="008841F2"/>
    <w:rsid w:val="00887016"/>
    <w:rsid w:val="008902F1"/>
    <w:rsid w:val="008933C5"/>
    <w:rsid w:val="00893AB7"/>
    <w:rsid w:val="00893BAF"/>
    <w:rsid w:val="00894400"/>
    <w:rsid w:val="00895776"/>
    <w:rsid w:val="008A09B9"/>
    <w:rsid w:val="008A1434"/>
    <w:rsid w:val="008A3DA8"/>
    <w:rsid w:val="008A3F4E"/>
    <w:rsid w:val="008A3F6A"/>
    <w:rsid w:val="008A4525"/>
    <w:rsid w:val="008A5E7D"/>
    <w:rsid w:val="008B0BF9"/>
    <w:rsid w:val="008B1632"/>
    <w:rsid w:val="008B1905"/>
    <w:rsid w:val="008B19A0"/>
    <w:rsid w:val="008B2388"/>
    <w:rsid w:val="008B3E50"/>
    <w:rsid w:val="008B4517"/>
    <w:rsid w:val="008B6378"/>
    <w:rsid w:val="008B7F7E"/>
    <w:rsid w:val="008C18AA"/>
    <w:rsid w:val="008C4DB7"/>
    <w:rsid w:val="008C6FA0"/>
    <w:rsid w:val="008C7239"/>
    <w:rsid w:val="008D014C"/>
    <w:rsid w:val="008D10B5"/>
    <w:rsid w:val="008D5BD1"/>
    <w:rsid w:val="008D72D2"/>
    <w:rsid w:val="008D78E4"/>
    <w:rsid w:val="008D7969"/>
    <w:rsid w:val="008E14A2"/>
    <w:rsid w:val="008E15E4"/>
    <w:rsid w:val="008E1F1E"/>
    <w:rsid w:val="008E2717"/>
    <w:rsid w:val="008E42ED"/>
    <w:rsid w:val="008E5B3D"/>
    <w:rsid w:val="008E5C86"/>
    <w:rsid w:val="008E6720"/>
    <w:rsid w:val="008F22F6"/>
    <w:rsid w:val="008F55BA"/>
    <w:rsid w:val="008F5F20"/>
    <w:rsid w:val="008F7699"/>
    <w:rsid w:val="00900933"/>
    <w:rsid w:val="00901039"/>
    <w:rsid w:val="00901F14"/>
    <w:rsid w:val="009034D2"/>
    <w:rsid w:val="00903B32"/>
    <w:rsid w:val="00904F70"/>
    <w:rsid w:val="00907122"/>
    <w:rsid w:val="00910553"/>
    <w:rsid w:val="00913BA7"/>
    <w:rsid w:val="009155C5"/>
    <w:rsid w:val="009158C1"/>
    <w:rsid w:val="009163C7"/>
    <w:rsid w:val="00921B42"/>
    <w:rsid w:val="00921CA4"/>
    <w:rsid w:val="0092290D"/>
    <w:rsid w:val="009229B2"/>
    <w:rsid w:val="00922A5D"/>
    <w:rsid w:val="0092554E"/>
    <w:rsid w:val="00925B0E"/>
    <w:rsid w:val="00926C15"/>
    <w:rsid w:val="0093074D"/>
    <w:rsid w:val="00930E9E"/>
    <w:rsid w:val="0093145F"/>
    <w:rsid w:val="00932477"/>
    <w:rsid w:val="009336EC"/>
    <w:rsid w:val="0093609F"/>
    <w:rsid w:val="00940024"/>
    <w:rsid w:val="009407BE"/>
    <w:rsid w:val="00941483"/>
    <w:rsid w:val="00946D7B"/>
    <w:rsid w:val="00950117"/>
    <w:rsid w:val="00951A9E"/>
    <w:rsid w:val="00951E8B"/>
    <w:rsid w:val="00952E51"/>
    <w:rsid w:val="009533F3"/>
    <w:rsid w:val="009537B5"/>
    <w:rsid w:val="00954056"/>
    <w:rsid w:val="00960148"/>
    <w:rsid w:val="0096046C"/>
    <w:rsid w:val="00961C46"/>
    <w:rsid w:val="009626B4"/>
    <w:rsid w:val="00962BD9"/>
    <w:rsid w:val="00962DFB"/>
    <w:rsid w:val="00962E1E"/>
    <w:rsid w:val="00963421"/>
    <w:rsid w:val="00965513"/>
    <w:rsid w:val="00967662"/>
    <w:rsid w:val="00970562"/>
    <w:rsid w:val="0097314A"/>
    <w:rsid w:val="009739C4"/>
    <w:rsid w:val="00973BAD"/>
    <w:rsid w:val="00974C78"/>
    <w:rsid w:val="00975721"/>
    <w:rsid w:val="00976692"/>
    <w:rsid w:val="00976D0E"/>
    <w:rsid w:val="00976FD2"/>
    <w:rsid w:val="00977B90"/>
    <w:rsid w:val="00980E03"/>
    <w:rsid w:val="0098245A"/>
    <w:rsid w:val="0098248E"/>
    <w:rsid w:val="00982B7A"/>
    <w:rsid w:val="00982BAD"/>
    <w:rsid w:val="00982C58"/>
    <w:rsid w:val="00982C62"/>
    <w:rsid w:val="00982FC1"/>
    <w:rsid w:val="00983BE7"/>
    <w:rsid w:val="00983CC6"/>
    <w:rsid w:val="009844B5"/>
    <w:rsid w:val="0098544F"/>
    <w:rsid w:val="009854F1"/>
    <w:rsid w:val="00987E39"/>
    <w:rsid w:val="00991BE4"/>
    <w:rsid w:val="0099235D"/>
    <w:rsid w:val="00994D8D"/>
    <w:rsid w:val="009952DF"/>
    <w:rsid w:val="0099641A"/>
    <w:rsid w:val="00997939"/>
    <w:rsid w:val="009A06AC"/>
    <w:rsid w:val="009A2B98"/>
    <w:rsid w:val="009A3793"/>
    <w:rsid w:val="009A52C2"/>
    <w:rsid w:val="009A5509"/>
    <w:rsid w:val="009A5820"/>
    <w:rsid w:val="009A6C12"/>
    <w:rsid w:val="009A7EA2"/>
    <w:rsid w:val="009B1805"/>
    <w:rsid w:val="009B2C1E"/>
    <w:rsid w:val="009B58A6"/>
    <w:rsid w:val="009B6799"/>
    <w:rsid w:val="009B74EC"/>
    <w:rsid w:val="009C167B"/>
    <w:rsid w:val="009C365A"/>
    <w:rsid w:val="009D0625"/>
    <w:rsid w:val="009D0B51"/>
    <w:rsid w:val="009D0CC0"/>
    <w:rsid w:val="009D163E"/>
    <w:rsid w:val="009D187C"/>
    <w:rsid w:val="009D3E70"/>
    <w:rsid w:val="009D5B4E"/>
    <w:rsid w:val="009D65D8"/>
    <w:rsid w:val="009E28E2"/>
    <w:rsid w:val="009E3BF8"/>
    <w:rsid w:val="009E3CA2"/>
    <w:rsid w:val="009E6A7D"/>
    <w:rsid w:val="009E702C"/>
    <w:rsid w:val="009F0FA0"/>
    <w:rsid w:val="009F116E"/>
    <w:rsid w:val="009F33F8"/>
    <w:rsid w:val="009F399E"/>
    <w:rsid w:val="009F7E85"/>
    <w:rsid w:val="00A02DD7"/>
    <w:rsid w:val="00A02F3D"/>
    <w:rsid w:val="00A051CA"/>
    <w:rsid w:val="00A056D8"/>
    <w:rsid w:val="00A06D3A"/>
    <w:rsid w:val="00A156F8"/>
    <w:rsid w:val="00A171AD"/>
    <w:rsid w:val="00A2114B"/>
    <w:rsid w:val="00A2715F"/>
    <w:rsid w:val="00A318E5"/>
    <w:rsid w:val="00A33EB8"/>
    <w:rsid w:val="00A34454"/>
    <w:rsid w:val="00A3447B"/>
    <w:rsid w:val="00A35918"/>
    <w:rsid w:val="00A35CBC"/>
    <w:rsid w:val="00A36223"/>
    <w:rsid w:val="00A36255"/>
    <w:rsid w:val="00A41B0B"/>
    <w:rsid w:val="00A436B2"/>
    <w:rsid w:val="00A43EB2"/>
    <w:rsid w:val="00A46683"/>
    <w:rsid w:val="00A47010"/>
    <w:rsid w:val="00A50D60"/>
    <w:rsid w:val="00A52961"/>
    <w:rsid w:val="00A539CE"/>
    <w:rsid w:val="00A55116"/>
    <w:rsid w:val="00A5579C"/>
    <w:rsid w:val="00A56166"/>
    <w:rsid w:val="00A563A0"/>
    <w:rsid w:val="00A5741D"/>
    <w:rsid w:val="00A60FE5"/>
    <w:rsid w:val="00A6560C"/>
    <w:rsid w:val="00A6584E"/>
    <w:rsid w:val="00A661DF"/>
    <w:rsid w:val="00A66991"/>
    <w:rsid w:val="00A67746"/>
    <w:rsid w:val="00A70D83"/>
    <w:rsid w:val="00A721E2"/>
    <w:rsid w:val="00A7252E"/>
    <w:rsid w:val="00A72EB9"/>
    <w:rsid w:val="00A74D39"/>
    <w:rsid w:val="00A76B2C"/>
    <w:rsid w:val="00A77281"/>
    <w:rsid w:val="00A77322"/>
    <w:rsid w:val="00A822BB"/>
    <w:rsid w:val="00A83070"/>
    <w:rsid w:val="00A87680"/>
    <w:rsid w:val="00A9028B"/>
    <w:rsid w:val="00A94EE3"/>
    <w:rsid w:val="00A9518E"/>
    <w:rsid w:val="00A97A12"/>
    <w:rsid w:val="00AA0832"/>
    <w:rsid w:val="00AA0887"/>
    <w:rsid w:val="00AA088F"/>
    <w:rsid w:val="00AA11CE"/>
    <w:rsid w:val="00AA39F4"/>
    <w:rsid w:val="00AA44B6"/>
    <w:rsid w:val="00AA4CAD"/>
    <w:rsid w:val="00AA5584"/>
    <w:rsid w:val="00AB1099"/>
    <w:rsid w:val="00AB1CAB"/>
    <w:rsid w:val="00AB23EA"/>
    <w:rsid w:val="00AB2679"/>
    <w:rsid w:val="00AB4165"/>
    <w:rsid w:val="00AB4FD4"/>
    <w:rsid w:val="00AB7ED1"/>
    <w:rsid w:val="00AC043E"/>
    <w:rsid w:val="00AC2576"/>
    <w:rsid w:val="00AC2FD7"/>
    <w:rsid w:val="00AC4136"/>
    <w:rsid w:val="00AC4DDF"/>
    <w:rsid w:val="00AC52A4"/>
    <w:rsid w:val="00AC5A15"/>
    <w:rsid w:val="00AC6B70"/>
    <w:rsid w:val="00AD0F6F"/>
    <w:rsid w:val="00AD1F69"/>
    <w:rsid w:val="00AD3771"/>
    <w:rsid w:val="00AD3AEA"/>
    <w:rsid w:val="00AD48F2"/>
    <w:rsid w:val="00AF26C3"/>
    <w:rsid w:val="00AF4B0F"/>
    <w:rsid w:val="00AF524A"/>
    <w:rsid w:val="00AF7F87"/>
    <w:rsid w:val="00B0025B"/>
    <w:rsid w:val="00B00CFE"/>
    <w:rsid w:val="00B031E3"/>
    <w:rsid w:val="00B03570"/>
    <w:rsid w:val="00B03F7F"/>
    <w:rsid w:val="00B05DD1"/>
    <w:rsid w:val="00B1406C"/>
    <w:rsid w:val="00B14547"/>
    <w:rsid w:val="00B16662"/>
    <w:rsid w:val="00B206C9"/>
    <w:rsid w:val="00B220FD"/>
    <w:rsid w:val="00B2255F"/>
    <w:rsid w:val="00B22B13"/>
    <w:rsid w:val="00B23F04"/>
    <w:rsid w:val="00B24721"/>
    <w:rsid w:val="00B256A2"/>
    <w:rsid w:val="00B2582B"/>
    <w:rsid w:val="00B30672"/>
    <w:rsid w:val="00B33149"/>
    <w:rsid w:val="00B34060"/>
    <w:rsid w:val="00B35888"/>
    <w:rsid w:val="00B366A6"/>
    <w:rsid w:val="00B404E1"/>
    <w:rsid w:val="00B40926"/>
    <w:rsid w:val="00B43189"/>
    <w:rsid w:val="00B45535"/>
    <w:rsid w:val="00B45E6A"/>
    <w:rsid w:val="00B508C2"/>
    <w:rsid w:val="00B53468"/>
    <w:rsid w:val="00B53913"/>
    <w:rsid w:val="00B5468D"/>
    <w:rsid w:val="00B573EA"/>
    <w:rsid w:val="00B60758"/>
    <w:rsid w:val="00B60F60"/>
    <w:rsid w:val="00B61FCC"/>
    <w:rsid w:val="00B6247D"/>
    <w:rsid w:val="00B62AFF"/>
    <w:rsid w:val="00B62E02"/>
    <w:rsid w:val="00B64AF9"/>
    <w:rsid w:val="00B64DC4"/>
    <w:rsid w:val="00B658AC"/>
    <w:rsid w:val="00B70724"/>
    <w:rsid w:val="00B71A55"/>
    <w:rsid w:val="00B721DE"/>
    <w:rsid w:val="00B74A72"/>
    <w:rsid w:val="00B754DB"/>
    <w:rsid w:val="00B75EE7"/>
    <w:rsid w:val="00B76A37"/>
    <w:rsid w:val="00B77476"/>
    <w:rsid w:val="00B80083"/>
    <w:rsid w:val="00B80675"/>
    <w:rsid w:val="00B80885"/>
    <w:rsid w:val="00B80A7E"/>
    <w:rsid w:val="00B80EDC"/>
    <w:rsid w:val="00B81E01"/>
    <w:rsid w:val="00B823F6"/>
    <w:rsid w:val="00B82721"/>
    <w:rsid w:val="00B8407A"/>
    <w:rsid w:val="00B84A5B"/>
    <w:rsid w:val="00B8533A"/>
    <w:rsid w:val="00B8537D"/>
    <w:rsid w:val="00B85818"/>
    <w:rsid w:val="00B8774B"/>
    <w:rsid w:val="00B87F8A"/>
    <w:rsid w:val="00B913FF"/>
    <w:rsid w:val="00B960C6"/>
    <w:rsid w:val="00B97812"/>
    <w:rsid w:val="00BA1B3A"/>
    <w:rsid w:val="00BA1EB3"/>
    <w:rsid w:val="00BA27C5"/>
    <w:rsid w:val="00BA2BD2"/>
    <w:rsid w:val="00BA36E4"/>
    <w:rsid w:val="00BA4932"/>
    <w:rsid w:val="00BA4DFA"/>
    <w:rsid w:val="00BA6142"/>
    <w:rsid w:val="00BA670A"/>
    <w:rsid w:val="00BA675F"/>
    <w:rsid w:val="00BA763A"/>
    <w:rsid w:val="00BA7ADD"/>
    <w:rsid w:val="00BA7E15"/>
    <w:rsid w:val="00BB0849"/>
    <w:rsid w:val="00BB296C"/>
    <w:rsid w:val="00BB2CC5"/>
    <w:rsid w:val="00BB3D99"/>
    <w:rsid w:val="00BB464B"/>
    <w:rsid w:val="00BB56A7"/>
    <w:rsid w:val="00BB6066"/>
    <w:rsid w:val="00BB7AD5"/>
    <w:rsid w:val="00BC24D3"/>
    <w:rsid w:val="00BC3EAC"/>
    <w:rsid w:val="00BC446E"/>
    <w:rsid w:val="00BC469F"/>
    <w:rsid w:val="00BC4D15"/>
    <w:rsid w:val="00BC4D22"/>
    <w:rsid w:val="00BC56F6"/>
    <w:rsid w:val="00BC6468"/>
    <w:rsid w:val="00BC65C9"/>
    <w:rsid w:val="00BC66C0"/>
    <w:rsid w:val="00BD0F19"/>
    <w:rsid w:val="00BD1878"/>
    <w:rsid w:val="00BD1AF5"/>
    <w:rsid w:val="00BD1CEA"/>
    <w:rsid w:val="00BD2287"/>
    <w:rsid w:val="00BD2EC8"/>
    <w:rsid w:val="00BD38DE"/>
    <w:rsid w:val="00BD3F27"/>
    <w:rsid w:val="00BD4748"/>
    <w:rsid w:val="00BD4FDA"/>
    <w:rsid w:val="00BD5438"/>
    <w:rsid w:val="00BE4713"/>
    <w:rsid w:val="00BE618F"/>
    <w:rsid w:val="00BE7294"/>
    <w:rsid w:val="00BF15D2"/>
    <w:rsid w:val="00BF1D82"/>
    <w:rsid w:val="00BF36E9"/>
    <w:rsid w:val="00BF3EEE"/>
    <w:rsid w:val="00BF4630"/>
    <w:rsid w:val="00BF5BE7"/>
    <w:rsid w:val="00C014B1"/>
    <w:rsid w:val="00C02CDB"/>
    <w:rsid w:val="00C02F5E"/>
    <w:rsid w:val="00C0538B"/>
    <w:rsid w:val="00C0552B"/>
    <w:rsid w:val="00C05662"/>
    <w:rsid w:val="00C064EE"/>
    <w:rsid w:val="00C1099C"/>
    <w:rsid w:val="00C11229"/>
    <w:rsid w:val="00C12941"/>
    <w:rsid w:val="00C12C41"/>
    <w:rsid w:val="00C147F0"/>
    <w:rsid w:val="00C14A5C"/>
    <w:rsid w:val="00C150BE"/>
    <w:rsid w:val="00C15772"/>
    <w:rsid w:val="00C202AF"/>
    <w:rsid w:val="00C2184A"/>
    <w:rsid w:val="00C2189F"/>
    <w:rsid w:val="00C25D7F"/>
    <w:rsid w:val="00C2604D"/>
    <w:rsid w:val="00C2640D"/>
    <w:rsid w:val="00C26EC8"/>
    <w:rsid w:val="00C26FAA"/>
    <w:rsid w:val="00C272E6"/>
    <w:rsid w:val="00C27C6A"/>
    <w:rsid w:val="00C27DC0"/>
    <w:rsid w:val="00C31B28"/>
    <w:rsid w:val="00C3256A"/>
    <w:rsid w:val="00C32DBD"/>
    <w:rsid w:val="00C37DF3"/>
    <w:rsid w:val="00C37E8D"/>
    <w:rsid w:val="00C4041B"/>
    <w:rsid w:val="00C44E26"/>
    <w:rsid w:val="00C4607E"/>
    <w:rsid w:val="00C461F6"/>
    <w:rsid w:val="00C46D56"/>
    <w:rsid w:val="00C50679"/>
    <w:rsid w:val="00C51F01"/>
    <w:rsid w:val="00C52AFB"/>
    <w:rsid w:val="00C53B7A"/>
    <w:rsid w:val="00C5627F"/>
    <w:rsid w:val="00C56FD7"/>
    <w:rsid w:val="00C6701B"/>
    <w:rsid w:val="00C73457"/>
    <w:rsid w:val="00C73B52"/>
    <w:rsid w:val="00C74810"/>
    <w:rsid w:val="00C763D8"/>
    <w:rsid w:val="00C7788E"/>
    <w:rsid w:val="00C77AA1"/>
    <w:rsid w:val="00C808B9"/>
    <w:rsid w:val="00C85450"/>
    <w:rsid w:val="00C86A88"/>
    <w:rsid w:val="00C8734F"/>
    <w:rsid w:val="00C87E5F"/>
    <w:rsid w:val="00C90859"/>
    <w:rsid w:val="00C90C6F"/>
    <w:rsid w:val="00C92548"/>
    <w:rsid w:val="00C92727"/>
    <w:rsid w:val="00C93116"/>
    <w:rsid w:val="00C9347A"/>
    <w:rsid w:val="00C937ED"/>
    <w:rsid w:val="00C93B10"/>
    <w:rsid w:val="00C949A6"/>
    <w:rsid w:val="00C96047"/>
    <w:rsid w:val="00C97B88"/>
    <w:rsid w:val="00CA0B6C"/>
    <w:rsid w:val="00CA0BC0"/>
    <w:rsid w:val="00CA0BC8"/>
    <w:rsid w:val="00CA1D19"/>
    <w:rsid w:val="00CA3338"/>
    <w:rsid w:val="00CA3B71"/>
    <w:rsid w:val="00CA6CA0"/>
    <w:rsid w:val="00CB1828"/>
    <w:rsid w:val="00CB1870"/>
    <w:rsid w:val="00CB4167"/>
    <w:rsid w:val="00CB4F6C"/>
    <w:rsid w:val="00CC4CA9"/>
    <w:rsid w:val="00CD0B2A"/>
    <w:rsid w:val="00CD1F74"/>
    <w:rsid w:val="00CD2311"/>
    <w:rsid w:val="00CD279C"/>
    <w:rsid w:val="00CD4AF7"/>
    <w:rsid w:val="00CD4D67"/>
    <w:rsid w:val="00CD59D5"/>
    <w:rsid w:val="00CD65F0"/>
    <w:rsid w:val="00CE0022"/>
    <w:rsid w:val="00CE0566"/>
    <w:rsid w:val="00CE1BB0"/>
    <w:rsid w:val="00CE2236"/>
    <w:rsid w:val="00CE2258"/>
    <w:rsid w:val="00CE32A0"/>
    <w:rsid w:val="00CE48E9"/>
    <w:rsid w:val="00CE5A58"/>
    <w:rsid w:val="00CE6AE3"/>
    <w:rsid w:val="00CE6C36"/>
    <w:rsid w:val="00CF004B"/>
    <w:rsid w:val="00CF0830"/>
    <w:rsid w:val="00CF2BE8"/>
    <w:rsid w:val="00CF408E"/>
    <w:rsid w:val="00D00ABA"/>
    <w:rsid w:val="00D01BC6"/>
    <w:rsid w:val="00D02229"/>
    <w:rsid w:val="00D03762"/>
    <w:rsid w:val="00D03A62"/>
    <w:rsid w:val="00D03CC7"/>
    <w:rsid w:val="00D05C2B"/>
    <w:rsid w:val="00D10689"/>
    <w:rsid w:val="00D1234E"/>
    <w:rsid w:val="00D12854"/>
    <w:rsid w:val="00D1321B"/>
    <w:rsid w:val="00D134FD"/>
    <w:rsid w:val="00D1378D"/>
    <w:rsid w:val="00D13EDE"/>
    <w:rsid w:val="00D17183"/>
    <w:rsid w:val="00D245B3"/>
    <w:rsid w:val="00D26A8F"/>
    <w:rsid w:val="00D3079D"/>
    <w:rsid w:val="00D30F9C"/>
    <w:rsid w:val="00D3407E"/>
    <w:rsid w:val="00D34E87"/>
    <w:rsid w:val="00D36C3C"/>
    <w:rsid w:val="00D41981"/>
    <w:rsid w:val="00D4252D"/>
    <w:rsid w:val="00D44F05"/>
    <w:rsid w:val="00D45F87"/>
    <w:rsid w:val="00D46839"/>
    <w:rsid w:val="00D5045A"/>
    <w:rsid w:val="00D532CC"/>
    <w:rsid w:val="00D5688D"/>
    <w:rsid w:val="00D57081"/>
    <w:rsid w:val="00D57948"/>
    <w:rsid w:val="00D6028E"/>
    <w:rsid w:val="00D60511"/>
    <w:rsid w:val="00D60931"/>
    <w:rsid w:val="00D640D8"/>
    <w:rsid w:val="00D664A4"/>
    <w:rsid w:val="00D6727D"/>
    <w:rsid w:val="00D7097B"/>
    <w:rsid w:val="00D716FC"/>
    <w:rsid w:val="00D767FC"/>
    <w:rsid w:val="00D76F6D"/>
    <w:rsid w:val="00D80512"/>
    <w:rsid w:val="00D82803"/>
    <w:rsid w:val="00D86C16"/>
    <w:rsid w:val="00D92F85"/>
    <w:rsid w:val="00D936F9"/>
    <w:rsid w:val="00D94AE3"/>
    <w:rsid w:val="00D94E1B"/>
    <w:rsid w:val="00D956AD"/>
    <w:rsid w:val="00D96933"/>
    <w:rsid w:val="00D97129"/>
    <w:rsid w:val="00D97340"/>
    <w:rsid w:val="00DA019E"/>
    <w:rsid w:val="00DA45E2"/>
    <w:rsid w:val="00DA646F"/>
    <w:rsid w:val="00DA6690"/>
    <w:rsid w:val="00DA735C"/>
    <w:rsid w:val="00DB01CE"/>
    <w:rsid w:val="00DB19FB"/>
    <w:rsid w:val="00DB1F2C"/>
    <w:rsid w:val="00DB403C"/>
    <w:rsid w:val="00DB4117"/>
    <w:rsid w:val="00DB596D"/>
    <w:rsid w:val="00DB6275"/>
    <w:rsid w:val="00DB6A33"/>
    <w:rsid w:val="00DB7286"/>
    <w:rsid w:val="00DC0E4E"/>
    <w:rsid w:val="00DC112B"/>
    <w:rsid w:val="00DC2FB3"/>
    <w:rsid w:val="00DC39FE"/>
    <w:rsid w:val="00DC3AED"/>
    <w:rsid w:val="00DD0745"/>
    <w:rsid w:val="00DD0849"/>
    <w:rsid w:val="00DD0C0D"/>
    <w:rsid w:val="00DD5989"/>
    <w:rsid w:val="00DE0695"/>
    <w:rsid w:val="00DE0D0E"/>
    <w:rsid w:val="00DE1959"/>
    <w:rsid w:val="00DE1CED"/>
    <w:rsid w:val="00DE1F8E"/>
    <w:rsid w:val="00DE502D"/>
    <w:rsid w:val="00DE5672"/>
    <w:rsid w:val="00DF06DD"/>
    <w:rsid w:val="00DF0F0A"/>
    <w:rsid w:val="00DF1BD1"/>
    <w:rsid w:val="00DF2A14"/>
    <w:rsid w:val="00DF3239"/>
    <w:rsid w:val="00DF3C61"/>
    <w:rsid w:val="00DF5690"/>
    <w:rsid w:val="00DF7AE4"/>
    <w:rsid w:val="00DF7FAE"/>
    <w:rsid w:val="00E001D0"/>
    <w:rsid w:val="00E01339"/>
    <w:rsid w:val="00E02A5B"/>
    <w:rsid w:val="00E042C8"/>
    <w:rsid w:val="00E04EC8"/>
    <w:rsid w:val="00E0535A"/>
    <w:rsid w:val="00E05C7F"/>
    <w:rsid w:val="00E12109"/>
    <w:rsid w:val="00E125AD"/>
    <w:rsid w:val="00E12927"/>
    <w:rsid w:val="00E13195"/>
    <w:rsid w:val="00E13F90"/>
    <w:rsid w:val="00E14690"/>
    <w:rsid w:val="00E148C3"/>
    <w:rsid w:val="00E14DDA"/>
    <w:rsid w:val="00E1556E"/>
    <w:rsid w:val="00E16D7F"/>
    <w:rsid w:val="00E17B05"/>
    <w:rsid w:val="00E17E3F"/>
    <w:rsid w:val="00E20DA1"/>
    <w:rsid w:val="00E23860"/>
    <w:rsid w:val="00E26BE8"/>
    <w:rsid w:val="00E270DF"/>
    <w:rsid w:val="00E271E4"/>
    <w:rsid w:val="00E27FF0"/>
    <w:rsid w:val="00E30335"/>
    <w:rsid w:val="00E30766"/>
    <w:rsid w:val="00E32300"/>
    <w:rsid w:val="00E32BF8"/>
    <w:rsid w:val="00E32D7F"/>
    <w:rsid w:val="00E34043"/>
    <w:rsid w:val="00E34A50"/>
    <w:rsid w:val="00E354D8"/>
    <w:rsid w:val="00E40951"/>
    <w:rsid w:val="00E42586"/>
    <w:rsid w:val="00E476E0"/>
    <w:rsid w:val="00E53D3E"/>
    <w:rsid w:val="00E53E47"/>
    <w:rsid w:val="00E557A9"/>
    <w:rsid w:val="00E57EBF"/>
    <w:rsid w:val="00E60307"/>
    <w:rsid w:val="00E60892"/>
    <w:rsid w:val="00E61499"/>
    <w:rsid w:val="00E6156D"/>
    <w:rsid w:val="00E6305C"/>
    <w:rsid w:val="00E66F3B"/>
    <w:rsid w:val="00E67F3E"/>
    <w:rsid w:val="00E70E96"/>
    <w:rsid w:val="00E72869"/>
    <w:rsid w:val="00E729A3"/>
    <w:rsid w:val="00E7608B"/>
    <w:rsid w:val="00E76266"/>
    <w:rsid w:val="00E76BEA"/>
    <w:rsid w:val="00E806A3"/>
    <w:rsid w:val="00E8217C"/>
    <w:rsid w:val="00E84674"/>
    <w:rsid w:val="00E86F52"/>
    <w:rsid w:val="00E910C5"/>
    <w:rsid w:val="00E92DE0"/>
    <w:rsid w:val="00E95D6B"/>
    <w:rsid w:val="00EA29EA"/>
    <w:rsid w:val="00EA2CEB"/>
    <w:rsid w:val="00EA46E2"/>
    <w:rsid w:val="00EA65FE"/>
    <w:rsid w:val="00EA668F"/>
    <w:rsid w:val="00EA77E0"/>
    <w:rsid w:val="00EA7F25"/>
    <w:rsid w:val="00EB0E1A"/>
    <w:rsid w:val="00EB23FF"/>
    <w:rsid w:val="00EB3E03"/>
    <w:rsid w:val="00EB58A1"/>
    <w:rsid w:val="00EB6C35"/>
    <w:rsid w:val="00EB765F"/>
    <w:rsid w:val="00EB7894"/>
    <w:rsid w:val="00EC0C89"/>
    <w:rsid w:val="00EC34F7"/>
    <w:rsid w:val="00EC3B6C"/>
    <w:rsid w:val="00EC6105"/>
    <w:rsid w:val="00EC6C93"/>
    <w:rsid w:val="00ED0226"/>
    <w:rsid w:val="00ED0594"/>
    <w:rsid w:val="00ED715B"/>
    <w:rsid w:val="00ED76A0"/>
    <w:rsid w:val="00EE1D29"/>
    <w:rsid w:val="00EE224E"/>
    <w:rsid w:val="00EE4514"/>
    <w:rsid w:val="00EE61B6"/>
    <w:rsid w:val="00EE6348"/>
    <w:rsid w:val="00EF076B"/>
    <w:rsid w:val="00EF1D5E"/>
    <w:rsid w:val="00EF246E"/>
    <w:rsid w:val="00EF2D2B"/>
    <w:rsid w:val="00EF573E"/>
    <w:rsid w:val="00EF575D"/>
    <w:rsid w:val="00EF59FD"/>
    <w:rsid w:val="00EF5A05"/>
    <w:rsid w:val="00F01392"/>
    <w:rsid w:val="00F02033"/>
    <w:rsid w:val="00F02DA1"/>
    <w:rsid w:val="00F031E1"/>
    <w:rsid w:val="00F03352"/>
    <w:rsid w:val="00F113AC"/>
    <w:rsid w:val="00F116B4"/>
    <w:rsid w:val="00F124AB"/>
    <w:rsid w:val="00F1387A"/>
    <w:rsid w:val="00F13B52"/>
    <w:rsid w:val="00F161BF"/>
    <w:rsid w:val="00F16527"/>
    <w:rsid w:val="00F169A8"/>
    <w:rsid w:val="00F17C26"/>
    <w:rsid w:val="00F20708"/>
    <w:rsid w:val="00F208E6"/>
    <w:rsid w:val="00F21739"/>
    <w:rsid w:val="00F23587"/>
    <w:rsid w:val="00F243F0"/>
    <w:rsid w:val="00F25371"/>
    <w:rsid w:val="00F25E22"/>
    <w:rsid w:val="00F26EF5"/>
    <w:rsid w:val="00F31088"/>
    <w:rsid w:val="00F31740"/>
    <w:rsid w:val="00F32CF8"/>
    <w:rsid w:val="00F333C1"/>
    <w:rsid w:val="00F354D5"/>
    <w:rsid w:val="00F360E0"/>
    <w:rsid w:val="00F40133"/>
    <w:rsid w:val="00F41FE0"/>
    <w:rsid w:val="00F425F8"/>
    <w:rsid w:val="00F427EE"/>
    <w:rsid w:val="00F44794"/>
    <w:rsid w:val="00F45350"/>
    <w:rsid w:val="00F45AE3"/>
    <w:rsid w:val="00F467CD"/>
    <w:rsid w:val="00F5000A"/>
    <w:rsid w:val="00F51F9A"/>
    <w:rsid w:val="00F52792"/>
    <w:rsid w:val="00F54C61"/>
    <w:rsid w:val="00F568BE"/>
    <w:rsid w:val="00F5771B"/>
    <w:rsid w:val="00F636A8"/>
    <w:rsid w:val="00F64917"/>
    <w:rsid w:val="00F64921"/>
    <w:rsid w:val="00F66E27"/>
    <w:rsid w:val="00F6709A"/>
    <w:rsid w:val="00F70A51"/>
    <w:rsid w:val="00F7300E"/>
    <w:rsid w:val="00F75799"/>
    <w:rsid w:val="00F76D8B"/>
    <w:rsid w:val="00F808C9"/>
    <w:rsid w:val="00F810A1"/>
    <w:rsid w:val="00F8128E"/>
    <w:rsid w:val="00F820FB"/>
    <w:rsid w:val="00F85998"/>
    <w:rsid w:val="00F8747E"/>
    <w:rsid w:val="00F90D50"/>
    <w:rsid w:val="00F93CAB"/>
    <w:rsid w:val="00F942DB"/>
    <w:rsid w:val="00F95E8E"/>
    <w:rsid w:val="00F9646A"/>
    <w:rsid w:val="00F96EED"/>
    <w:rsid w:val="00F96FDA"/>
    <w:rsid w:val="00FA1615"/>
    <w:rsid w:val="00FA3FD6"/>
    <w:rsid w:val="00FB337F"/>
    <w:rsid w:val="00FB43A7"/>
    <w:rsid w:val="00FB7DCF"/>
    <w:rsid w:val="00FC0150"/>
    <w:rsid w:val="00FC0DB3"/>
    <w:rsid w:val="00FC202A"/>
    <w:rsid w:val="00FC246E"/>
    <w:rsid w:val="00FC642F"/>
    <w:rsid w:val="00FD2808"/>
    <w:rsid w:val="00FD38C6"/>
    <w:rsid w:val="00FD3951"/>
    <w:rsid w:val="00FD4DB0"/>
    <w:rsid w:val="00FD5525"/>
    <w:rsid w:val="00FD5886"/>
    <w:rsid w:val="00FE10AD"/>
    <w:rsid w:val="00FE4038"/>
    <w:rsid w:val="00FE45E2"/>
    <w:rsid w:val="00FE57D9"/>
    <w:rsid w:val="00FF099C"/>
    <w:rsid w:val="00FF39DC"/>
    <w:rsid w:val="00FF462A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3C3F965-99DA-48BD-9878-E64C0743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3A83"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b/>
      <w:szCs w:val="20"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aliases w:val="hd,he,Cabeçalho superior"/>
    <w:basedOn w:val="Normal"/>
    <w:link w:val="Header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BodyText">
    <w:name w:val="Body Text"/>
    <w:basedOn w:val="Normal"/>
    <w:pPr>
      <w:jc w:val="both"/>
    </w:pPr>
    <w:rPr>
      <w:rFonts w:ascii="Arial" w:hAnsi="Arial"/>
      <w:szCs w:val="20"/>
    </w:rPr>
  </w:style>
  <w:style w:type="paragraph" w:customStyle="1" w:styleId="BodyText21">
    <w:name w:val="Body Text 21"/>
    <w:basedOn w:val="Normal"/>
    <w:pPr>
      <w:tabs>
        <w:tab w:val="left" w:pos="426"/>
        <w:tab w:val="left" w:pos="1134"/>
      </w:tabs>
      <w:spacing w:before="120"/>
      <w:jc w:val="both"/>
    </w:pPr>
    <w:rPr>
      <w:rFonts w:ascii="Arial" w:hAnsi="Arial"/>
      <w:szCs w:val="20"/>
    </w:rPr>
  </w:style>
  <w:style w:type="paragraph" w:styleId="BodyText3">
    <w:name w:val="Body Text 3"/>
    <w:basedOn w:val="Normal"/>
    <w:pPr>
      <w:spacing w:line="360" w:lineRule="auto"/>
      <w:jc w:val="both"/>
    </w:pPr>
    <w:rPr>
      <w:rFonts w:ascii="Arial Narrow" w:hAnsi="Arial Narrow"/>
      <w:b/>
      <w:i/>
      <w:spacing w:val="20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Cs w:val="20"/>
    </w:rPr>
  </w:style>
  <w:style w:type="paragraph" w:customStyle="1" w:styleId="Estilo1">
    <w:name w:val="Estilo1"/>
    <w:basedOn w:val="Normal"/>
    <w:pPr>
      <w:tabs>
        <w:tab w:val="left" w:pos="2268"/>
      </w:tabs>
      <w:ind w:left="2410" w:hanging="992"/>
      <w:jc w:val="both"/>
    </w:pPr>
    <w:rPr>
      <w:szCs w:val="20"/>
    </w:rPr>
  </w:style>
  <w:style w:type="paragraph" w:customStyle="1" w:styleId="Estilo2">
    <w:name w:val="Estilo2"/>
    <w:basedOn w:val="Normal"/>
    <w:pPr>
      <w:ind w:left="2694" w:hanging="284"/>
      <w:jc w:val="both"/>
    </w:pPr>
    <w:rPr>
      <w:snapToGrid w:val="0"/>
      <w:szCs w:val="20"/>
    </w:rPr>
  </w:style>
  <w:style w:type="paragraph" w:styleId="BodyTextIndent">
    <w:name w:val="Body Text Indent"/>
    <w:basedOn w:val="Normal"/>
    <w:pPr>
      <w:ind w:left="709"/>
      <w:jc w:val="both"/>
    </w:pPr>
    <w:rPr>
      <w:rFonts w:ascii="Abadi MT Condensed Light" w:hAnsi="Abadi MT Condensed Light"/>
      <w:sz w:val="20"/>
      <w:szCs w:val="20"/>
      <w:u w:val="single"/>
    </w:rPr>
  </w:style>
  <w:style w:type="paragraph" w:styleId="Title">
    <w:name w:val="Title"/>
    <w:basedOn w:val="Normal"/>
    <w:link w:val="TitleChar"/>
    <w:qFormat/>
    <w:pPr>
      <w:jc w:val="center"/>
    </w:pPr>
    <w:rPr>
      <w:sz w:val="48"/>
      <w:szCs w:val="20"/>
      <w:lang w:val="x-none" w:eastAsia="x-none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pPr>
      <w:numPr>
        <w:numId w:val="4"/>
      </w:numPr>
    </w:pPr>
    <w:rPr>
      <w:rFonts w:ascii="Arial" w:hAnsi="Arial"/>
      <w:i/>
      <w:spacing w:val="20"/>
      <w:sz w:val="20"/>
    </w:rPr>
  </w:style>
  <w:style w:type="paragraph" w:styleId="BodyText2">
    <w:name w:val="Body Text 2"/>
    <w:basedOn w:val="Normal"/>
    <w:pPr>
      <w:jc w:val="both"/>
    </w:pPr>
    <w:rPr>
      <w:rFonts w:ascii="Century Gothic" w:hAnsi="Century Gothic"/>
    </w:rPr>
  </w:style>
  <w:style w:type="paragraph" w:customStyle="1" w:styleId="t2">
    <w:name w:val="t2"/>
    <w:basedOn w:val="Normal"/>
    <w:pPr>
      <w:numPr>
        <w:ilvl w:val="1"/>
        <w:numId w:val="3"/>
      </w:numPr>
      <w:spacing w:before="120"/>
      <w:jc w:val="both"/>
    </w:pPr>
    <w:rPr>
      <w:rFonts w:ascii="Arial" w:hAnsi="Arial"/>
      <w:b/>
      <w:szCs w:val="20"/>
    </w:rPr>
  </w:style>
  <w:style w:type="paragraph" w:customStyle="1" w:styleId="tb1">
    <w:name w:val="tb1"/>
    <w:basedOn w:val="Normal"/>
    <w:pPr>
      <w:numPr>
        <w:numId w:val="2"/>
      </w:numPr>
      <w:tabs>
        <w:tab w:val="num" w:pos="213"/>
        <w:tab w:val="left" w:leader="dot" w:pos="3829"/>
      </w:tabs>
      <w:ind w:left="213" w:hanging="213"/>
      <w:jc w:val="both"/>
    </w:pPr>
    <w:rPr>
      <w:rFonts w:ascii="Arial" w:hAnsi="Arial"/>
      <w:szCs w:val="20"/>
    </w:rPr>
  </w:style>
  <w:style w:type="paragraph" w:customStyle="1" w:styleId="tb0">
    <w:name w:val="tb0"/>
    <w:basedOn w:val="tb1"/>
    <w:pPr>
      <w:tabs>
        <w:tab w:val="clear" w:pos="3829"/>
      </w:tabs>
    </w:pPr>
  </w:style>
  <w:style w:type="character" w:customStyle="1" w:styleId="goohl0">
    <w:name w:val="goohl0"/>
    <w:basedOn w:val="DefaultParagraphFont"/>
  </w:style>
  <w:style w:type="paragraph" w:customStyle="1" w:styleId="bloco">
    <w:name w:val="bloco"/>
    <w:pPr>
      <w:spacing w:line="240" w:lineRule="exact"/>
      <w:ind w:right="10800"/>
      <w:jc w:val="both"/>
    </w:pPr>
    <w:rPr>
      <w:rFonts w:ascii="Courier" w:hAnsi="Courier"/>
      <w:sz w:val="24"/>
      <w:lang w:val="pt-PT" w:eastAsia="pt-BR"/>
    </w:rPr>
  </w:style>
  <w:style w:type="paragraph" w:styleId="BodyTextIndent2">
    <w:name w:val="Body Text Indent 2"/>
    <w:basedOn w:val="Normal"/>
    <w:pPr>
      <w:ind w:firstLine="1440"/>
      <w:jc w:val="both"/>
    </w:pPr>
    <w:rPr>
      <w:rFonts w:ascii="Arial" w:hAnsi="Arial" w:cs="Arial"/>
      <w:iCs/>
      <w:spacing w:val="20"/>
      <w:szCs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blockquote0">
    <w:name w:val="blockquote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NormalArial">
    <w:name w:val="Normal + Arial"/>
    <w:aliases w:val="11 pt,Expandido por  1 pt"/>
    <w:basedOn w:val="NormalWeb"/>
    <w:pPr>
      <w:jc w:val="both"/>
    </w:pPr>
    <w:rPr>
      <w:rFonts w:ascii="Arial" w:hAnsi="Arial" w:cs="Arial"/>
      <w:b/>
      <w:spacing w:val="20"/>
      <w:sz w:val="22"/>
      <w:szCs w:val="22"/>
    </w:rPr>
  </w:style>
  <w:style w:type="character" w:customStyle="1" w:styleId="HeaderChar">
    <w:name w:val="Header Char"/>
    <w:aliases w:val="hd Char,he Char,Cabeçalho superior Char"/>
    <w:link w:val="Header"/>
    <w:uiPriority w:val="99"/>
    <w:rsid w:val="0016193E"/>
    <w:rPr>
      <w:sz w:val="24"/>
      <w:szCs w:val="24"/>
    </w:rPr>
  </w:style>
  <w:style w:type="paragraph" w:styleId="ListParagraph">
    <w:name w:val="List Paragraph"/>
    <w:aliases w:val="Segundo"/>
    <w:basedOn w:val="Normal"/>
    <w:link w:val="ListParagraphChar"/>
    <w:uiPriority w:val="1"/>
    <w:qFormat/>
    <w:rsid w:val="002E1D5B"/>
    <w:pPr>
      <w:spacing w:before="120" w:line="360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0932FF"/>
    <w:rPr>
      <w:sz w:val="24"/>
      <w:szCs w:val="24"/>
    </w:rPr>
  </w:style>
  <w:style w:type="paragraph" w:customStyle="1" w:styleId="Corpodetexto21">
    <w:name w:val="Corpo de texto 21"/>
    <w:basedOn w:val="Normal"/>
    <w:rsid w:val="001356CE"/>
    <w:pPr>
      <w:widowControl w:val="0"/>
      <w:spacing w:after="120"/>
      <w:jc w:val="both"/>
    </w:pPr>
    <w:rPr>
      <w:szCs w:val="20"/>
    </w:rPr>
  </w:style>
  <w:style w:type="paragraph" w:styleId="NoSpacing">
    <w:name w:val="No Spacing"/>
    <w:link w:val="NoSpacingChar"/>
    <w:uiPriority w:val="1"/>
    <w:qFormat/>
    <w:rsid w:val="000B13D0"/>
    <w:rPr>
      <w:rFonts w:ascii="Calibri" w:hAnsi="Calibri"/>
      <w:sz w:val="22"/>
      <w:szCs w:val="22"/>
      <w:lang w:eastAsia="en-US" w:bidi="en-US"/>
    </w:rPr>
  </w:style>
  <w:style w:type="character" w:styleId="Hyperlink">
    <w:name w:val="Hyperlink"/>
    <w:rsid w:val="00596D60"/>
    <w:rPr>
      <w:color w:val="0000FF"/>
      <w:u w:val="single"/>
    </w:rPr>
  </w:style>
  <w:style w:type="paragraph" w:customStyle="1" w:styleId="Default">
    <w:name w:val="Default"/>
    <w:rsid w:val="00950117"/>
    <w:pPr>
      <w:autoSpaceDE w:val="0"/>
      <w:autoSpaceDN w:val="0"/>
      <w:adjustRightInd w:val="0"/>
    </w:pPr>
    <w:rPr>
      <w:color w:val="000000"/>
      <w:sz w:val="24"/>
      <w:szCs w:val="24"/>
      <w:lang w:val="pt-BR" w:eastAsia="pt-BR"/>
    </w:rPr>
  </w:style>
  <w:style w:type="character" w:customStyle="1" w:styleId="TitleChar">
    <w:name w:val="Title Char"/>
    <w:link w:val="Title"/>
    <w:rsid w:val="007E707A"/>
    <w:rPr>
      <w:sz w:val="48"/>
    </w:rPr>
  </w:style>
  <w:style w:type="paragraph" w:styleId="List2">
    <w:name w:val="List 2"/>
    <w:basedOn w:val="Normal"/>
    <w:rsid w:val="00DB01CE"/>
    <w:pPr>
      <w:ind w:left="566" w:hanging="283"/>
    </w:pPr>
    <w:rPr>
      <w:sz w:val="20"/>
      <w:szCs w:val="20"/>
    </w:rPr>
  </w:style>
  <w:style w:type="paragraph" w:styleId="List3">
    <w:name w:val="List 3"/>
    <w:basedOn w:val="Normal"/>
    <w:rsid w:val="00DB01CE"/>
    <w:pPr>
      <w:ind w:left="849" w:hanging="283"/>
    </w:pPr>
    <w:rPr>
      <w:sz w:val="20"/>
      <w:szCs w:val="20"/>
    </w:rPr>
  </w:style>
  <w:style w:type="paragraph" w:styleId="ListContinue">
    <w:name w:val="List Continue"/>
    <w:basedOn w:val="Normal"/>
    <w:rsid w:val="00DB01CE"/>
    <w:pPr>
      <w:spacing w:after="120"/>
      <w:ind w:left="283"/>
    </w:pPr>
    <w:rPr>
      <w:sz w:val="20"/>
      <w:szCs w:val="20"/>
    </w:rPr>
  </w:style>
  <w:style w:type="character" w:styleId="FootnoteReference">
    <w:name w:val="footnote reference"/>
    <w:rsid w:val="004B72DB"/>
    <w:rPr>
      <w:vertAlign w:val="superscript"/>
    </w:rPr>
  </w:style>
  <w:style w:type="paragraph" w:styleId="FootnoteText">
    <w:name w:val="footnote text"/>
    <w:basedOn w:val="Normal"/>
    <w:link w:val="FootnoteTextChar"/>
    <w:rsid w:val="004B72DB"/>
    <w:pPr>
      <w:suppressAutoHyphens/>
      <w:spacing w:after="120"/>
      <w:ind w:firstLine="964"/>
      <w:jc w:val="both"/>
    </w:pPr>
    <w:rPr>
      <w:rFonts w:ascii="Arial" w:hAnsi="Arial"/>
      <w:sz w:val="20"/>
      <w:szCs w:val="20"/>
      <w:lang w:val="x-none" w:eastAsia="ar-SA"/>
    </w:rPr>
  </w:style>
  <w:style w:type="character" w:customStyle="1" w:styleId="FootnoteTextChar">
    <w:name w:val="Footnote Text Char"/>
    <w:link w:val="FootnoteText"/>
    <w:rsid w:val="004B72DB"/>
    <w:rPr>
      <w:rFonts w:ascii="Arial" w:hAnsi="Arial"/>
      <w:lang w:eastAsia="ar-SA"/>
    </w:rPr>
  </w:style>
  <w:style w:type="paragraph" w:customStyle="1" w:styleId="Textopr-formatado">
    <w:name w:val="Texto pré-formatado"/>
    <w:basedOn w:val="Normal"/>
    <w:rsid w:val="004B72DB"/>
    <w:pPr>
      <w:widowControl w:val="0"/>
      <w:suppressAutoHyphens/>
    </w:pPr>
    <w:rPr>
      <w:rFonts w:ascii="Courier New" w:eastAsia="Courier New" w:hAnsi="Courier New" w:cs="Courier New"/>
      <w:color w:val="000000"/>
      <w:sz w:val="20"/>
      <w:szCs w:val="20"/>
      <w:lang w:eastAsia="en-US"/>
    </w:rPr>
  </w:style>
  <w:style w:type="paragraph" w:customStyle="1" w:styleId="western">
    <w:name w:val="western"/>
    <w:basedOn w:val="Normal"/>
    <w:rsid w:val="00207BA4"/>
    <w:pPr>
      <w:suppressAutoHyphens/>
      <w:spacing w:before="280" w:after="119"/>
    </w:pPr>
    <w:rPr>
      <w:lang w:eastAsia="ar-SA"/>
    </w:rPr>
  </w:style>
  <w:style w:type="paragraph" w:customStyle="1" w:styleId="reservado3">
    <w:name w:val="reservado3"/>
    <w:basedOn w:val="Normal"/>
    <w:rsid w:val="000514D7"/>
    <w:pPr>
      <w:widowControl w:val="0"/>
      <w:tabs>
        <w:tab w:val="left" w:pos="0"/>
        <w:tab w:val="left" w:pos="566"/>
        <w:tab w:val="left" w:pos="1133"/>
        <w:tab w:val="left" w:pos="1699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  <w:tab w:val="left" w:pos="9000"/>
        <w:tab w:val="left" w:pos="9062"/>
        <w:tab w:val="right" w:pos="9360"/>
        <w:tab w:val="left" w:pos="9629"/>
        <w:tab w:val="left" w:pos="10195"/>
        <w:tab w:val="left" w:pos="10762"/>
      </w:tabs>
      <w:suppressAutoHyphens/>
      <w:jc w:val="both"/>
    </w:pPr>
    <w:rPr>
      <w:rFonts w:ascii="Arial" w:hAnsi="Arial"/>
      <w:spacing w:val="-3"/>
      <w:szCs w:val="20"/>
      <w:lang w:val="en-US"/>
    </w:rPr>
  </w:style>
  <w:style w:type="paragraph" w:styleId="BalloonText">
    <w:name w:val="Balloon Text"/>
    <w:basedOn w:val="Normal"/>
    <w:link w:val="BalloonTextChar"/>
    <w:rsid w:val="00AF4B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F4B0F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BC66C0"/>
    <w:pPr>
      <w:widowControl w:val="0"/>
      <w:suppressAutoHyphens/>
      <w:spacing w:before="60" w:after="200" w:line="276" w:lineRule="auto"/>
    </w:pPr>
    <w:rPr>
      <w:rFonts w:ascii="Liberation Serif" w:eastAsia="DejaVu Sans" w:hAnsi="Liberation Serif" w:cs="Lohit Hindi"/>
      <w:color w:val="00000A"/>
      <w:sz w:val="24"/>
      <w:szCs w:val="24"/>
      <w:lang w:val="pt-BR" w:bidi="hi-IN"/>
    </w:rPr>
  </w:style>
  <w:style w:type="character" w:customStyle="1" w:styleId="LinkdaInternet">
    <w:name w:val="Link da Internet"/>
    <w:uiPriority w:val="99"/>
    <w:rsid w:val="00BC66C0"/>
    <w:rPr>
      <w:color w:val="0000FF"/>
      <w:u w:val="single"/>
    </w:rPr>
  </w:style>
  <w:style w:type="paragraph" w:customStyle="1" w:styleId="Corpodotexto">
    <w:name w:val="Corpo do texto"/>
    <w:basedOn w:val="Normal1"/>
    <w:rsid w:val="00BC66C0"/>
    <w:pPr>
      <w:spacing w:before="0" w:after="120" w:line="288" w:lineRule="auto"/>
    </w:pPr>
  </w:style>
  <w:style w:type="character" w:customStyle="1" w:styleId="Heading3Char">
    <w:name w:val="Heading 3 Char"/>
    <w:link w:val="Heading3"/>
    <w:rsid w:val="00656EB5"/>
    <w:rPr>
      <w:b/>
      <w:sz w:val="24"/>
    </w:rPr>
  </w:style>
  <w:style w:type="paragraph" w:customStyle="1" w:styleId="A010178">
    <w:name w:val="_A010178"/>
    <w:rsid w:val="003A6058"/>
    <w:pPr>
      <w:jc w:val="both"/>
    </w:pPr>
    <w:rPr>
      <w:color w:val="000000"/>
      <w:sz w:val="24"/>
      <w:lang w:val="pt-BR" w:eastAsia="pt-BR"/>
    </w:rPr>
  </w:style>
  <w:style w:type="character" w:customStyle="1" w:styleId="apple-converted-space">
    <w:name w:val="apple-converted-space"/>
    <w:rsid w:val="00355A20"/>
  </w:style>
  <w:style w:type="character" w:customStyle="1" w:styleId="NoSpacingChar">
    <w:name w:val="No Spacing Char"/>
    <w:link w:val="NoSpacing"/>
    <w:uiPriority w:val="1"/>
    <w:locked/>
    <w:rsid w:val="00411894"/>
    <w:rPr>
      <w:rFonts w:ascii="Calibri" w:hAnsi="Calibri"/>
      <w:sz w:val="22"/>
      <w:szCs w:val="22"/>
      <w:lang w:val="en-US" w:eastAsia="en-US" w:bidi="en-US"/>
    </w:rPr>
  </w:style>
  <w:style w:type="character" w:customStyle="1" w:styleId="ListParagraphChar">
    <w:name w:val="List Paragraph Char"/>
    <w:aliases w:val="Segundo Char"/>
    <w:link w:val="ListParagraph"/>
    <w:uiPriority w:val="1"/>
    <w:locked/>
    <w:rsid w:val="002D7EEC"/>
    <w:rPr>
      <w:rFonts w:ascii="Calibri" w:eastAsia="Calibri" w:hAnsi="Calibri"/>
      <w:sz w:val="22"/>
      <w:szCs w:val="22"/>
      <w:lang w:eastAsia="en-US"/>
    </w:rPr>
  </w:style>
  <w:style w:type="paragraph" w:customStyle="1" w:styleId="gmail-default">
    <w:name w:val="gmail-default"/>
    <w:basedOn w:val="Normal"/>
    <w:rsid w:val="00045BE7"/>
    <w:pPr>
      <w:spacing w:before="100" w:beforeAutospacing="1" w:after="100" w:afterAutospacing="1"/>
    </w:pPr>
  </w:style>
  <w:style w:type="paragraph" w:customStyle="1" w:styleId="Nivel01">
    <w:name w:val="Nivel 01"/>
    <w:basedOn w:val="Heading1"/>
    <w:next w:val="Normal"/>
    <w:qFormat/>
    <w:rsid w:val="00E42586"/>
    <w:pPr>
      <w:keepLines/>
      <w:numPr>
        <w:numId w:val="44"/>
      </w:numPr>
      <w:tabs>
        <w:tab w:val="left" w:pos="567"/>
      </w:tabs>
      <w:spacing w:after="0"/>
      <w:jc w:val="both"/>
    </w:pPr>
    <w:rPr>
      <w:rFonts w:eastAsia="MS Gothic" w:cs="Arial"/>
      <w:bCs/>
      <w:kern w:val="0"/>
      <w:sz w:val="20"/>
    </w:rPr>
  </w:style>
  <w:style w:type="paragraph" w:customStyle="1" w:styleId="Nivel2">
    <w:name w:val="Nivel 2"/>
    <w:basedOn w:val="Normal"/>
    <w:qFormat/>
    <w:rsid w:val="00E42586"/>
    <w:pPr>
      <w:numPr>
        <w:ilvl w:val="1"/>
        <w:numId w:val="44"/>
      </w:numPr>
      <w:spacing w:before="120" w:after="120" w:line="276" w:lineRule="auto"/>
      <w:ind w:left="1416" w:hanging="708"/>
      <w:jc w:val="both"/>
    </w:pPr>
    <w:rPr>
      <w:rFonts w:ascii="Arial" w:eastAsia="MS Mincho" w:hAnsi="Arial" w:cs="Arial"/>
      <w:color w:val="000000"/>
      <w:sz w:val="20"/>
      <w:szCs w:val="20"/>
    </w:rPr>
  </w:style>
  <w:style w:type="paragraph" w:customStyle="1" w:styleId="Nivel3">
    <w:name w:val="Nivel 3"/>
    <w:basedOn w:val="Normal"/>
    <w:link w:val="Nivel3Char"/>
    <w:qFormat/>
    <w:rsid w:val="00E42586"/>
    <w:pPr>
      <w:numPr>
        <w:ilvl w:val="2"/>
        <w:numId w:val="44"/>
      </w:numPr>
      <w:spacing w:before="120" w:after="120" w:line="276" w:lineRule="auto"/>
      <w:jc w:val="both"/>
    </w:pPr>
    <w:rPr>
      <w:rFonts w:ascii="Arial" w:eastAsia="MS Mincho" w:hAnsi="Arial" w:cs="Arial"/>
      <w:color w:val="000000"/>
      <w:sz w:val="20"/>
      <w:szCs w:val="20"/>
    </w:rPr>
  </w:style>
  <w:style w:type="paragraph" w:customStyle="1" w:styleId="Nivel4">
    <w:name w:val="Nivel 4"/>
    <w:basedOn w:val="Nivel3"/>
    <w:qFormat/>
    <w:rsid w:val="00E42586"/>
    <w:pPr>
      <w:numPr>
        <w:ilvl w:val="3"/>
      </w:numPr>
      <w:ind w:left="567" w:firstLine="0"/>
    </w:pPr>
    <w:rPr>
      <w:color w:val="auto"/>
    </w:rPr>
  </w:style>
  <w:style w:type="paragraph" w:customStyle="1" w:styleId="Nivel5">
    <w:name w:val="Nivel 5"/>
    <w:basedOn w:val="Nivel4"/>
    <w:qFormat/>
    <w:rsid w:val="00E42586"/>
    <w:pPr>
      <w:numPr>
        <w:ilvl w:val="4"/>
      </w:numPr>
      <w:ind w:left="1276" w:firstLine="0"/>
    </w:pPr>
  </w:style>
  <w:style w:type="character" w:customStyle="1" w:styleId="Nivel3Char">
    <w:name w:val="Nivel 3 Char"/>
    <w:link w:val="Nivel3"/>
    <w:rsid w:val="00E42586"/>
    <w:rPr>
      <w:rFonts w:ascii="Arial" w:eastAsia="MS Mincho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eo\Dados%20de%20aplicativos\Microsoft\Modelos\Logo%20Por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CBDD7-C259-42DB-AD43-053D579E2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 Porto</Template>
  <TotalTime>0</TotalTime>
  <Pages>1</Pages>
  <Words>510</Words>
  <Characters>2911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Lote 03</vt:lpstr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Lote 03</dc:title>
  <dc:subject/>
  <dc:creator>geral</dc:creator>
  <cp:keywords/>
  <cp:lastModifiedBy>cloudconvert_5</cp:lastModifiedBy>
  <cp:revision>2</cp:revision>
  <cp:lastPrinted>2022-08-30T12:17:00Z</cp:lastPrinted>
  <dcterms:created xsi:type="dcterms:W3CDTF">2024-10-11T03:27:00Z</dcterms:created>
  <dcterms:modified xsi:type="dcterms:W3CDTF">2024-10-11T03:27:00Z</dcterms:modified>
</cp:coreProperties>
</file>